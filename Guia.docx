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0C1E8F" w:rsidRDefault="000C1E8F" w:rsidP="002E79EC">
                            <w:pPr>
                              <w:pStyle w:val="DirectoryTitle"/>
                              <w:rPr>
                                <w:lang w:val="es-CO"/>
                              </w:rPr>
                            </w:pPr>
                            <w:r>
                              <w:rPr>
                                <w:lang w:val="es-CO"/>
                              </w:rPr>
                              <w:t xml:space="preserve">CURSO DE </w:t>
                            </w:r>
                          </w:p>
                          <w:p w14:paraId="5AF2F9D6" w14:textId="2093255F" w:rsidR="000C1E8F" w:rsidRDefault="000C1E8F" w:rsidP="002E79EC">
                            <w:pPr>
                              <w:pStyle w:val="DirectoryTitle"/>
                              <w:rPr>
                                <w:lang w:val="es-CO"/>
                              </w:rPr>
                            </w:pPr>
                            <w:r>
                              <w:rPr>
                                <w:lang w:val="es-CO"/>
                              </w:rPr>
                              <w:t>TIA PORTAL Y PLC DE SIEMENS</w:t>
                            </w:r>
                          </w:p>
                          <w:p w14:paraId="366760BB" w14:textId="77777777" w:rsidR="000C1E8F" w:rsidRPr="002E79EC" w:rsidRDefault="000C1E8F"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1O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fF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BCPu1OLgIAAFkEAAAOAAAAAAAAAAAAAAAAAC4C&#10;AABkcnMvZTJvRG9jLnhtbFBLAQItABQABgAIAAAAIQDdy2qx4QAAAAoBAAAPAAAAAAAAAAAAAAAA&#10;AIgEAABkcnMvZG93bnJldi54bWxQSwUGAAAAAAQABADzAAAAlgUAAAAA&#10;" filled="f" stroked="f" strokeweight=".5pt">
                <v:textbox>
                  <w:txbxContent>
                    <w:p w14:paraId="3ED571A7" w14:textId="77777777" w:rsidR="000C1E8F" w:rsidRDefault="000C1E8F" w:rsidP="002E79EC">
                      <w:pPr>
                        <w:pStyle w:val="DirectoryTitle"/>
                        <w:rPr>
                          <w:lang w:val="es-CO"/>
                        </w:rPr>
                      </w:pPr>
                      <w:r>
                        <w:rPr>
                          <w:lang w:val="es-CO"/>
                        </w:rPr>
                        <w:t xml:space="preserve">CURSO DE </w:t>
                      </w:r>
                    </w:p>
                    <w:p w14:paraId="5AF2F9D6" w14:textId="2093255F" w:rsidR="000C1E8F" w:rsidRDefault="000C1E8F" w:rsidP="002E79EC">
                      <w:pPr>
                        <w:pStyle w:val="DirectoryTitle"/>
                        <w:rPr>
                          <w:lang w:val="es-CO"/>
                        </w:rPr>
                      </w:pPr>
                      <w:r>
                        <w:rPr>
                          <w:lang w:val="es-CO"/>
                        </w:rPr>
                        <w:t>TIA PORTAL Y PLC DE SIEMENS</w:t>
                      </w:r>
                    </w:p>
                    <w:p w14:paraId="366760BB" w14:textId="77777777" w:rsidR="000C1E8F" w:rsidRPr="002E79EC" w:rsidRDefault="000C1E8F"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0C1E8F" w:rsidRPr="002E79EC" w:rsidRDefault="000C1E8F"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u6oA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T/yC9PQywaqA3LOwzCMwcmrFn/mtQjxTnicPmQAbpR4i0etoSs5jBJnDfifb72TfcnpXHxG&#10;9w4HuuThx054xZn+ZnFiaPonwU/CZhLszlwAkqLAdeVkEtHBRz2JtQfzhLtmTYlQJazEYkoeJ/Ei&#10;DmsFd5VU63Uywhl3Il7bBycpNAFL7Hzsn4R3I4Vpdm5gGnWxfMXkwZY8g1vvIlIy0fwZyBFy3A+J&#10;O+NI0gJ6eU9Wzxt39Qs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BAwRu6oAIAALk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54FE1A8C" w14:textId="36055A61" w:rsidR="000C1E8F" w:rsidRPr="002E79EC" w:rsidRDefault="000C1E8F"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0C1E8F" w:rsidRDefault="000C1E8F" w:rsidP="002B6C02">
                                  <w:pPr>
                                    <w:pStyle w:val="DirectoryTitle"/>
                                    <w:rPr>
                                      <w:lang w:val="es-CO"/>
                                    </w:rPr>
                                  </w:pPr>
                                  <w:r>
                                    <w:rPr>
                                      <w:lang w:val="es-CO"/>
                                    </w:rPr>
                                    <w:t>Diego Martínez</w:t>
                                  </w:r>
                                </w:p>
                                <w:p w14:paraId="246749DF" w14:textId="77777777" w:rsidR="000C1E8F" w:rsidRDefault="000C1E8F" w:rsidP="002B6C02">
                                  <w:pPr>
                                    <w:pStyle w:val="DirectoryTitle"/>
                                    <w:rPr>
                                      <w:lang w:val="es-CO"/>
                                    </w:rPr>
                                  </w:pPr>
                                </w:p>
                                <w:p w14:paraId="15B9D398" w14:textId="77777777" w:rsidR="000C1E8F" w:rsidRDefault="000C1E8F" w:rsidP="002B6C02">
                                  <w:pPr>
                                    <w:pStyle w:val="DirectoryTitle"/>
                                    <w:rPr>
                                      <w:lang w:val="es-CO"/>
                                    </w:rPr>
                                  </w:pPr>
                                </w:p>
                                <w:p w14:paraId="14F71C74" w14:textId="77777777" w:rsidR="000C1E8F" w:rsidRDefault="000C1E8F" w:rsidP="002B6C02">
                                  <w:pPr>
                                    <w:pStyle w:val="DirectoryTitle"/>
                                    <w:rPr>
                                      <w:lang w:val="es-CO"/>
                                    </w:rPr>
                                  </w:pPr>
                                </w:p>
                                <w:p w14:paraId="670B4463" w14:textId="77777777" w:rsidR="000C1E8F" w:rsidRPr="002E79EC" w:rsidRDefault="000C1E8F"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O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" filled="f" stroked="f" strokeweight=".5pt">
                      <v:textbox>
                        <w:txbxContent>
                          <w:p w14:paraId="35E61AFA" w14:textId="330E9584" w:rsidR="000C1E8F" w:rsidRDefault="000C1E8F" w:rsidP="002B6C02">
                            <w:pPr>
                              <w:pStyle w:val="DirectoryTitle"/>
                              <w:rPr>
                                <w:lang w:val="es-CO"/>
                              </w:rPr>
                            </w:pPr>
                            <w:r>
                              <w:rPr>
                                <w:lang w:val="es-CO"/>
                              </w:rPr>
                              <w:t>Diego Martínez</w:t>
                            </w:r>
                          </w:p>
                          <w:p w14:paraId="246749DF" w14:textId="77777777" w:rsidR="000C1E8F" w:rsidRDefault="000C1E8F" w:rsidP="002B6C02">
                            <w:pPr>
                              <w:pStyle w:val="DirectoryTitle"/>
                              <w:rPr>
                                <w:lang w:val="es-CO"/>
                              </w:rPr>
                            </w:pPr>
                          </w:p>
                          <w:p w14:paraId="15B9D398" w14:textId="77777777" w:rsidR="000C1E8F" w:rsidRDefault="000C1E8F" w:rsidP="002B6C02">
                            <w:pPr>
                              <w:pStyle w:val="DirectoryTitle"/>
                              <w:rPr>
                                <w:lang w:val="es-CO"/>
                              </w:rPr>
                            </w:pPr>
                          </w:p>
                          <w:p w14:paraId="14F71C74" w14:textId="77777777" w:rsidR="000C1E8F" w:rsidRDefault="000C1E8F" w:rsidP="002B6C02">
                            <w:pPr>
                              <w:pStyle w:val="DirectoryTitle"/>
                              <w:rPr>
                                <w:lang w:val="es-CO"/>
                              </w:rPr>
                            </w:pPr>
                          </w:p>
                          <w:p w14:paraId="670B4463" w14:textId="77777777" w:rsidR="000C1E8F" w:rsidRPr="002E79EC" w:rsidRDefault="000C1E8F"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0C1E8F" w:rsidRDefault="000C1E8F" w:rsidP="00C16017">
                                  <w:pPr>
                                    <w:pStyle w:val="SeasonYear"/>
                                    <w:jc w:val="center"/>
                                    <w:rPr>
                                      <w:lang w:val="es-CO"/>
                                    </w:rPr>
                                  </w:pPr>
                                  <w:r>
                                    <w:rPr>
                                      <w:lang w:val="es-CO"/>
                                    </w:rPr>
                                    <w:t>&amp;</w:t>
                                  </w:r>
                                </w:p>
                                <w:p w14:paraId="35B8EC2B" w14:textId="4AD54D83" w:rsidR="000C1E8F" w:rsidRPr="002E79EC" w:rsidRDefault="000C1E8F" w:rsidP="00C16017">
                                  <w:pPr>
                                    <w:pStyle w:val="SeasonYear"/>
                                    <w:jc w:val="center"/>
                                    <w:rPr>
                                      <w:lang w:val="es-CO"/>
                                    </w:rPr>
                                  </w:pPr>
                                  <w:r>
                                    <w:rPr>
                                      <w:lang w:val="es-CO"/>
                                    </w:rPr>
                                    <w:t xml:space="preserve">Raúl </w:t>
                                  </w:r>
                                  <w:proofErr w:type="spellStart"/>
                                  <w:r>
                                    <w:rPr>
                                      <w:lang w:val="es-CO"/>
                                    </w:rPr>
                                    <w:t>Alzate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Jp5u/IzAgAAWgQAAA4AAAAAAAAAAAAA&#10;AAAALgIAAGRycy9lMm9Eb2MueG1sUEsBAi0AFAAGAAgAAAAhAKLesrbhAAAACQEAAA8AAAAAAAAA&#10;AAAAAAAAjQQAAGRycy9kb3ducmV2LnhtbFBLBQYAAAAABAAEAPMAAACbBQAAAAA=&#10;" filled="f" stroked="f" strokeweight=".5pt">
                      <v:textbox>
                        <w:txbxContent>
                          <w:p w14:paraId="29F4F298" w14:textId="1248F1CF" w:rsidR="000C1E8F" w:rsidRDefault="000C1E8F" w:rsidP="00C16017">
                            <w:pPr>
                              <w:pStyle w:val="SeasonYear"/>
                              <w:jc w:val="center"/>
                              <w:rPr>
                                <w:lang w:val="es-CO"/>
                              </w:rPr>
                            </w:pPr>
                            <w:r>
                              <w:rPr>
                                <w:lang w:val="es-CO"/>
                              </w:rPr>
                              <w:t>&amp;</w:t>
                            </w:r>
                          </w:p>
                          <w:p w14:paraId="35B8EC2B" w14:textId="4AD54D83" w:rsidR="000C1E8F" w:rsidRPr="002E79EC" w:rsidRDefault="000C1E8F" w:rsidP="00C16017">
                            <w:pPr>
                              <w:pStyle w:val="SeasonYear"/>
                              <w:jc w:val="center"/>
                              <w:rPr>
                                <w:lang w:val="es-CO"/>
                              </w:rPr>
                            </w:pPr>
                            <w:r>
                              <w:rPr>
                                <w:lang w:val="es-CO"/>
                              </w:rPr>
                              <w:t xml:space="preserve">Raúl </w:t>
                            </w:r>
                            <w:proofErr w:type="spellStart"/>
                            <w:r>
                              <w:rPr>
                                <w:lang w:val="es-CO"/>
                              </w:rPr>
                              <w:t>Alzate</w:t>
                            </w:r>
                            <w:proofErr w:type="spellEnd"/>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0C1E8F" w:rsidRPr="002E79EC" w:rsidRDefault="000C1E8F"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1oJqgyAgAAWQQAAA4AAAAAAAAAAAAA&#10;AAAALgIAAGRycy9lMm9Eb2MueG1sUEsBAi0AFAAGAAgAAAAhABWfb6jiAAAACgEAAA8AAAAAAAAA&#10;AAAAAAAAjAQAAGRycy9kb3ducmV2LnhtbFBLBQYAAAAABAAEAPMAAACbBQAAAAA=&#10;" filled="f" stroked="f" strokeweight=".5pt">
                      <v:textbox>
                        <w:txbxContent>
                          <w:p w14:paraId="02EB22B6" w14:textId="73CA7FC7" w:rsidR="000C1E8F" w:rsidRPr="002E79EC" w:rsidRDefault="000C1E8F"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0C1E8F" w:rsidRPr="002E79EC" w:rsidRDefault="000C1E8F"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" filled="f" stroked="f" strokeweight=".5pt">
                <v:textbox>
                  <w:txbxContent>
                    <w:p w14:paraId="0C60681F" w14:textId="29C3E713" w:rsidR="000C1E8F" w:rsidRPr="002E79EC" w:rsidRDefault="000C1E8F"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0C1E8F"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0C1E8F" w:rsidRPr="002E79EC" w:rsidRDefault="000C1E8F"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0C1E8F" w:rsidRPr="002E79EC" w:rsidRDefault="000C1E8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RmIjdMQIAAFs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0C1E8F" w:rsidRPr="002E79EC" w:rsidRDefault="000C1E8F"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0C1E8F" w:rsidRPr="002E79EC" w:rsidRDefault="000C1E8F">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0C1E8F" w:rsidRDefault="000C1E8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0C1E8F" w:rsidRDefault="000C1E8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0C1E8F" w:rsidRDefault="000C1E8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0C1E8F" w:rsidRPr="0050627F" w:rsidRDefault="000C1E8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OUWgIAAK4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oTh2QGXDVXPgMvROHDeyusW&#10;Ld0IH+6Fw4QBIWxNuMNRa0Iu2t84a8j9+ps++oN4WDnrMbEl9z+3winO9HeDkZgWs3kRZzxJJ7P5&#10;MQT3zrR5azLb7pKA1AQbamW6xgdBH661o+4R67WKeWESRiJ7yWVwB+EyjLuEBZVqtUpuGGwrwo1Z&#10;WxmDR24iaQ/Do3B2z2zAUNzSYb7F4gPBo298aWi1DVS3if2I9YjsngIsReJuv8Bx697Kyev1N7P8&#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FSmQ5RaAgAArg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0C1E8F" w:rsidRDefault="000C1E8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0C1E8F" w:rsidRDefault="000C1E8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0C1E8F" w:rsidRDefault="000C1E8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0C1E8F" w:rsidRPr="0050627F" w:rsidRDefault="000C1E8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0C1E8F"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0C1E8F" w:rsidRPr="002E79EC" w:rsidRDefault="000C1E8F"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0C1E8F" w:rsidRPr="002E79EC" w:rsidRDefault="000C1E8F"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aKMgIAAFw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p1dJtxCecQBLfQScYYva3zEijn/xixqAmdCnftXPKQCbAYni5IK7K+/+UM+UoVRSlrUWEHd&#10;zz2zghL1XSOJD9l4HEQZL+PJHeJN7G1kexvR++YJUMYZbpTh0Qz5Xp1NaaF5x3VYhK4YYppj74L6&#10;s/nke+XjOnGxWMQklKFhfqXXhofSAdYA8aZ7Z9acePBI4Quc1cjyD3T0uT0hi70HWUeuAtA9qif8&#10;UcKR7dO6hR25vces65/C/Dc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FAK2i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Content>
                              <w:p w14:paraId="76F161E3" w14:textId="1002EF60" w:rsidR="000C1E8F" w:rsidRPr="002E79EC" w:rsidRDefault="000C1E8F"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0C1E8F" w:rsidRPr="002E79EC" w:rsidRDefault="000C1E8F"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C1E8F" w:rsidRDefault="000C1E8F"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0C1E8F" w:rsidRDefault="000C1E8F"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0C1E8F" w:rsidRDefault="000C1E8F"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0C1E8F" w:rsidRDefault="000C1E8F"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0C1E8F" w:rsidRPr="00D77830" w:rsidRDefault="000C1E8F"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0C1E8F" w:rsidRPr="00605761" w:rsidRDefault="000C1E8F"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C1E8F" w:rsidRDefault="000C1E8F"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0C1E8F" w:rsidRDefault="000C1E8F"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0C1E8F" w:rsidRDefault="000C1E8F"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0C1E8F" w:rsidRDefault="000C1E8F"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0C1E8F" w:rsidRPr="00D77830" w:rsidRDefault="000C1E8F"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0C1E8F" w:rsidRPr="00605761" w:rsidRDefault="000C1E8F"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2367640"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2367641"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0C1E8F"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0C1E8F"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0C1E8F" w:rsidRDefault="000C1E8F"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0C1E8F" w:rsidRPr="002E79EC" w:rsidRDefault="000C1E8F" w:rsidP="0048093C">
                                      <w:pPr>
                                        <w:pStyle w:val="Name"/>
                                        <w:rPr>
                                          <w:rStyle w:val="nfasis"/>
                                          <w:lang w:val="es-CO"/>
                                        </w:rPr>
                                      </w:pPr>
                                      <w:r>
                                        <w:rPr>
                                          <w:rStyle w:val="nfasis"/>
                                          <w:lang w:val="es-CO"/>
                                        </w:rPr>
                                        <w:t>A usar la función de sintonización Automática.</w:t>
                                      </w:r>
                                    </w:p>
                                  </w:sdtContent>
                                </w:sdt>
                                <w:p w14:paraId="449EEAF8" w14:textId="77777777" w:rsidR="000C1E8F" w:rsidRPr="002E79EC" w:rsidRDefault="000C1E8F"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ln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lCZJZ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0C1E8F" w:rsidRDefault="000C1E8F"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0C1E8F" w:rsidRPr="002E79EC" w:rsidRDefault="000C1E8F" w:rsidP="0048093C">
                                <w:pPr>
                                  <w:pStyle w:val="Name"/>
                                  <w:rPr>
                                    <w:rStyle w:val="nfasis"/>
                                    <w:lang w:val="es-CO"/>
                                  </w:rPr>
                                </w:pPr>
                                <w:r>
                                  <w:rPr>
                                    <w:rStyle w:val="nfasis"/>
                                    <w:lang w:val="es-CO"/>
                                  </w:rPr>
                                  <w:t>A usar la función de sintonización Automática.</w:t>
                                </w:r>
                              </w:p>
                            </w:sdtContent>
                          </w:sdt>
                          <w:p w14:paraId="449EEAF8" w14:textId="77777777" w:rsidR="000C1E8F" w:rsidRPr="002E79EC" w:rsidRDefault="000C1E8F"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C1E8F" w:rsidRDefault="000C1E8F"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0C1E8F" w:rsidRDefault="000C1E8F"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0C1E8F" w:rsidRDefault="000C1E8F"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0C1E8F" w:rsidRPr="00605761" w:rsidRDefault="000C1E8F"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M/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8kAzB6KM+JloJ84q/mm&#10;xp4emHXPzOCIIUS4Nu4Jj1ICJoPLjZIKzK+/6b0/Mo9WSloc2Zzan0dmBCXyu8KZmKSzeeqHPEjT&#10;2XyMgnln2r81qWOzBoQqwRXVPFz9AyeHa2mgecH9Wvm8aGKKY/accmcGYe36ZcIN5WK1Cm442Zq5&#10;B7XV3Af35HjWdt0LM/pCrcOpeIRhwFn2geHe179UsDo6KOtAvwe7R/bCAW5FIO+ywX7t3srB6/U/&#10;s/wN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xTjP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C1E8F" w:rsidRDefault="000C1E8F"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0C1E8F" w:rsidRDefault="000C1E8F"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0C1E8F" w:rsidRDefault="000C1E8F"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0C1E8F" w:rsidRPr="00605761" w:rsidRDefault="000C1E8F"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0CAAAA15"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02792CA0">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 de varios PLC usando Ethernet. También veremos el uso de tablas de variables, la cual es una de las prácticas más importantes a la hora de trabajar con PLC ya que hacen el programa desarrollado más legible y profesional. Uno de los errores más graves es no hacer uso de esta funcionalidad ya que en teoría no es necesaria, sin embargo cuando los programas impl</w:t>
      </w:r>
      <w:r w:rsidR="002A7E99">
        <w:t>ementados se vuelven muy densos, el no usar tablas de variables puede llevar a errores graves de conexión y programación.</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20"/>
      </w:tblGrid>
      <w:tr w:rsidR="00F511D6" w:rsidRPr="000C6D8D" w14:paraId="13A658FE" w14:textId="77777777" w:rsidTr="000C1E8F">
        <w:trPr>
          <w:trHeight w:val="3225"/>
        </w:trPr>
        <w:tc>
          <w:tcPr>
            <w:tcW w:w="10891" w:type="dxa"/>
          </w:tcPr>
          <w:p w14:paraId="0EDA4409" w14:textId="0E3751E3" w:rsidR="00F511D6" w:rsidRPr="000C6D8D" w:rsidRDefault="000C1E8F"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032805593"/>
                                    <w15:appearance w15:val="hidden"/>
                                  </w:sdtPr>
                                  <w:sdtContent>
                                    <w:p w14:paraId="00711671" w14:textId="7CA531BD" w:rsidR="000C1E8F" w:rsidRPr="002E79EC" w:rsidRDefault="000C1E8F"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0C1E8F" w:rsidRPr="002E79EC" w:rsidRDefault="000C1E8F"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lW+b4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032805593"/>
                              <w15:appearance w15:val="hidden"/>
                            </w:sdtPr>
                            <w:sdtContent>
                              <w:p w14:paraId="00711671" w14:textId="7CA531BD" w:rsidR="000C1E8F" w:rsidRPr="002E79EC" w:rsidRDefault="000C1E8F"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0C1E8F" w:rsidRPr="002E79EC" w:rsidRDefault="000C1E8F"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693489541"/>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0C1E8F" w:rsidRDefault="000C1E8F"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0C1E8F" w:rsidRDefault="000C1E8F"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0C1E8F" w:rsidRPr="00605761" w:rsidRDefault="000C1E8F"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7O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EkNRdWGqmfg5WicOG/l&#10;VYueroUPd8JhxAAR1ibc4qg1IRntb5w15H79TR/9wTysnPUY2ZL7n1vhFGf6u8FMzIr5oohDnqTj&#10;+WIKwb0zbd6azLa7IEAF4lFfusYHQR+utaPuEfu1jnlhEkYie8llcAfhIozLhA2Var1ObphsK8K1&#10;ubcyBo/kRNYehkfh7J7agKm4ocOAi+UHhkff+NLQehuobhP9r8juOcBWJPL2GxzX7q2cvF7/M6vf&#10;AA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LvPs6Z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1693489541"/>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0C1E8F" w:rsidRDefault="000C1E8F"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0C1E8F" w:rsidRDefault="000C1E8F"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0C1E8F" w:rsidRPr="00605761" w:rsidRDefault="000C1E8F"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lastRenderedPageBreak/>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2367642"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3ADE9DE4" w:rsidR="00322DB1" w:rsidRPr="00824B98" w:rsidRDefault="00322DB1"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lastRenderedPageBreak/>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77777777" w:rsidR="00A30987" w:rsidRDefault="00A30987" w:rsidP="00824B98">
                <w:pPr>
                  <w:pStyle w:val="Body"/>
                  <w:rPr>
                    <w:rStyle w:val="NameChar"/>
                    <w:rFonts w:eastAsiaTheme="minorHAnsi" w:cstheme="minorBidi"/>
                    <w:b w:val="0"/>
                    <w:color w:val="auto"/>
                    <w:szCs w:val="24"/>
                    <w:lang w:bidi="en-US"/>
                  </w:rPr>
                </w:pPr>
              </w:p>
              <w:p w14:paraId="50802269" w14:textId="6918489C" w:rsidR="00A30987" w:rsidRDefault="00F15DB2"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367645" r:id="rId49"/>
                  </w:object>
                </w:r>
              </w:p>
              <w:p w14:paraId="300DB862" w14:textId="5F336BF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0BA013A8"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3C704EA7" w:rsidR="00A30987" w:rsidRDefault="00A30987" w:rsidP="00824B98">
                <w:pPr>
                  <w:pStyle w:val="Body"/>
                  <w:rPr>
                    <w:rStyle w:val="NameChar"/>
                    <w:rFonts w:eastAsiaTheme="minorHAnsi" w:cstheme="minorBidi"/>
                    <w:b w:val="0"/>
                    <w:color w:val="auto"/>
                    <w:szCs w:val="24"/>
                    <w:lang w:bidi="en-US"/>
                  </w:rPr>
                </w:pPr>
              </w:p>
              <w:p w14:paraId="7297E188" w14:textId="77777777"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3BD95E9D" w:rsidR="00E54C20" w:rsidRDefault="009735E5" w:rsidP="000C1E8F">
                <w:pPr>
                  <w:pStyle w:val="NotesText"/>
                  <w:rPr>
                    <w:rStyle w:val="NotesTextChar"/>
                    <w:lang w:val="es-CO"/>
                  </w:rPr>
                </w:pPr>
                <w:r>
                  <w:rPr>
                    <w:noProof/>
                    <w:lang w:val="es-CO" w:eastAsia="es-CO" w:bidi="ar-SA"/>
                  </w:rPr>
                  <w:lastRenderedPageBreak/>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77777777" w:rsidR="00E54C20" w:rsidRDefault="00E54C20" w:rsidP="000C1E8F">
                <w:pPr>
                  <w:pStyle w:val="NotesText"/>
                  <w:rPr>
                    <w:rStyle w:val="NotesTextChar"/>
                    <w:lang w:val="es-CO"/>
                  </w:rPr>
                </w:pPr>
              </w:p>
              <w:p w14:paraId="6816665F" w14:textId="3E15768A"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F132FB8"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1F00CBEF" w:rsidR="00E54C20" w:rsidRDefault="009735E5" w:rsidP="009735E5">
                <w:pPr>
                  <w:pStyle w:val="Body"/>
                  <w:rPr>
                    <w:rStyle w:val="NotesTextChar"/>
                  </w:rPr>
                </w:pPr>
                <w:r>
                  <w:rPr>
                    <w:noProof/>
                    <w:lang w:eastAsia="es-CO" w:bidi="ar-SA"/>
                  </w:rPr>
                  <w:lastRenderedPageBreak/>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355668FB"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26264A13"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77777777" w:rsidR="00824B98" w:rsidRPr="001A3461" w:rsidRDefault="00824B98" w:rsidP="001A3461">
                <w:pPr>
                  <w:pStyle w:val="Body"/>
                  <w:rPr>
                    <w:rStyle w:val="NotesTextChar"/>
                    <w:color w:val="auto"/>
                    <w:sz w:val="32"/>
                  </w:rPr>
                </w:pPr>
              </w:p>
              <w:p w14:paraId="7708F062" w14:textId="4A19D18B"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61EA0DF8" w:rsidR="00E54C20" w:rsidRDefault="009735E5" w:rsidP="009735E5">
                <w:pPr>
                  <w:pStyle w:val="Body"/>
                  <w:rPr>
                    <w:rStyle w:val="NotesTextChar"/>
                  </w:rPr>
                </w:pPr>
                <w:r>
                  <w:rPr>
                    <w:noProof/>
                    <w:lang w:eastAsia="es-CO" w:bidi="ar-SA"/>
                  </w:rPr>
                  <w:lastRenderedPageBreak/>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0C1E8F" w:rsidP="009735E5">
                <w:pPr>
                  <w:pStyle w:val="Body"/>
                  <w:rPr>
                    <w:rStyle w:val="NotesTextChar"/>
                  </w:rPr>
                </w:pPr>
              </w:p>
            </w:sdtContent>
          </w:sdt>
          <w:p w14:paraId="4AF71B01" w14:textId="5C5EA079"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72F573DF"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799A7DB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Para esto se debe hacer </w:t>
            </w:r>
            <w:proofErr w:type="spellStart"/>
            <w:r>
              <w:rPr>
                <w:rStyle w:val="NameChar"/>
                <w:rFonts w:eastAsiaTheme="minorHAnsi" w:cstheme="minorBidi"/>
                <w:b w:val="0"/>
                <w:color w:val="auto"/>
                <w:szCs w:val="24"/>
                <w:lang w:bidi="en-US"/>
              </w:rPr>
              <w:t>click</w:t>
            </w:r>
            <w:proofErr w:type="spellEnd"/>
            <w:r>
              <w:rPr>
                <w:rStyle w:val="NameChar"/>
                <w:rFonts w:eastAsiaTheme="minorHAnsi" w:cstheme="minorBidi"/>
                <w:b w:val="0"/>
                <w:color w:val="auto"/>
                <w:szCs w:val="24"/>
                <w:lang w:bidi="en-US"/>
              </w:rPr>
              <w:t xml:space="preserve"> en los recuadros verdes, los cuales representan un puerto Ethernet, y mantener el </w:t>
            </w:r>
            <w:proofErr w:type="spellStart"/>
            <w:r>
              <w:rPr>
                <w:rStyle w:val="NameChar"/>
                <w:rFonts w:eastAsiaTheme="minorHAnsi" w:cstheme="minorBidi"/>
                <w:b w:val="0"/>
                <w:color w:val="auto"/>
                <w:szCs w:val="24"/>
                <w:lang w:bidi="en-US"/>
              </w:rPr>
              <w:t>click</w:t>
            </w:r>
            <w:proofErr w:type="spellEnd"/>
            <w:r>
              <w:rPr>
                <w:rStyle w:val="NameChar"/>
                <w:rFonts w:eastAsiaTheme="minorHAnsi" w:cstheme="minorBidi"/>
                <w:b w:val="0"/>
                <w:color w:val="auto"/>
                <w:szCs w:val="24"/>
                <w:lang w:bidi="en-US"/>
              </w:rPr>
              <w:t xml:space="preserve"> presionado hasta el otro puerto Ethernet.</w:t>
            </w:r>
          </w:p>
          <w:p w14:paraId="36D626C2" w14:textId="0FA36A7D"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2700350A" w:rsidR="00415846" w:rsidRDefault="00E254AD" w:rsidP="001A3461">
            <w:pPr>
              <w:pStyle w:val="Body"/>
              <w:rPr>
                <w:rStyle w:val="NameChar"/>
                <w:rFonts w:eastAsiaTheme="minorHAnsi" w:cstheme="minorBidi"/>
                <w:b w:val="0"/>
                <w:color w:val="auto"/>
                <w:szCs w:val="24"/>
                <w:lang w:bidi="en-US"/>
              </w:rPr>
            </w:pPr>
            <w:r>
              <w:rPr>
                <w:noProof/>
              </w:rPr>
              <w:lastRenderedPageBreak/>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367646" r:id="rId56"/>
              </w:object>
            </w:r>
            <w:r>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1311D3F9"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77777777" w:rsidR="008411FA" w:rsidRDefault="008411FA" w:rsidP="001A3461">
            <w:pPr>
              <w:pStyle w:val="Body"/>
              <w:rPr>
                <w:rStyle w:val="NameChar"/>
                <w:rFonts w:eastAsiaTheme="minorHAnsi" w:cstheme="minorBidi"/>
                <w:b w:val="0"/>
                <w:color w:val="auto"/>
                <w:szCs w:val="24"/>
                <w:lang w:bidi="en-US"/>
              </w:rPr>
            </w:pPr>
          </w:p>
          <w:p w14:paraId="3EB553A3" w14:textId="442A0FE3"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77777777" w:rsidR="008411FA" w:rsidRDefault="008411FA" w:rsidP="001A3461">
            <w:pPr>
              <w:pStyle w:val="Body"/>
              <w:rPr>
                <w:rStyle w:val="NameChar"/>
                <w:rFonts w:eastAsiaTheme="minorHAnsi" w:cstheme="minorBidi"/>
                <w:b w:val="0"/>
                <w:color w:val="auto"/>
                <w:szCs w:val="24"/>
                <w:lang w:bidi="en-US"/>
              </w:rPr>
            </w:pPr>
          </w:p>
          <w:p w14:paraId="32DB72A1" w14:textId="77777777"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60C3D6CF" w:rsidR="008411FA" w:rsidRDefault="008411FA" w:rsidP="008411FA">
            <w:pPr>
              <w:pStyle w:val="Body"/>
              <w:jc w:val="center"/>
            </w:pPr>
            <w:r>
              <w:object w:dxaOrig="17055" w:dyaOrig="11325" w14:anchorId="73022833">
                <v:shape id="_x0000_i1028" type="#_x0000_t75" style="width:478.4pt;height:317.1pt" o:ole="">
                  <v:imagedata r:id="rId57" o:title=""/>
                </v:shape>
                <o:OLEObject Type="Embed" ProgID="PBrush" ShapeID="_x0000_i1028" DrawAspect="Content" ObjectID="_1612367643" r:id="rId58"/>
              </w:object>
            </w:r>
          </w:p>
          <w:p w14:paraId="344C45EF" w14:textId="77777777" w:rsidR="008411FA" w:rsidRDefault="008411FA" w:rsidP="008411FA">
            <w:pPr>
              <w:pStyle w:val="Body"/>
              <w:jc w:val="center"/>
              <w:rPr>
                <w:rStyle w:val="NameChar"/>
                <w:rFonts w:eastAsiaTheme="minorHAnsi" w:cstheme="minorBidi"/>
                <w:b w:val="0"/>
                <w:color w:val="auto"/>
                <w:szCs w:val="24"/>
                <w:lang w:bidi="en-US"/>
              </w:rPr>
            </w:pPr>
          </w:p>
          <w:p w14:paraId="6425830B" w14:textId="4F9872E6"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4A9F8DA6" w:rsidR="00C34427" w:rsidRPr="00F85195" w:rsidRDefault="00C34427" w:rsidP="00F85195">
            <w:pPr>
              <w:pStyle w:val="Body"/>
              <w:rPr>
                <w:rStyle w:val="NameChar"/>
                <w:rFonts w:eastAsiaTheme="minorHAnsi" w:cstheme="minorBidi"/>
                <w:b w:val="0"/>
                <w:color w:val="auto"/>
                <w:szCs w:val="24"/>
                <w:lang w:bidi="en-US"/>
              </w:rPr>
            </w:pPr>
            <w:r w:rsidRPr="00F85195">
              <w:rPr>
                <w:rStyle w:val="NameChar"/>
                <w:rFonts w:eastAsiaTheme="minorHAnsi" w:cstheme="minorBidi"/>
                <w:b w:val="0"/>
                <w:color w:val="auto"/>
                <w:szCs w:val="24"/>
                <w:lang w:bidi="en-US"/>
              </w:rPr>
              <w:lastRenderedPageBreak/>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2367644"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77777777" w:rsidR="00415846" w:rsidRDefault="00415846" w:rsidP="001A3461">
            <w:pPr>
              <w:pStyle w:val="Body"/>
              <w:rPr>
                <w:rStyle w:val="NameChar"/>
                <w:rFonts w:eastAsiaTheme="minorHAnsi" w:cstheme="minorBidi"/>
                <w:b w:val="0"/>
                <w:color w:val="auto"/>
                <w:szCs w:val="24"/>
                <w:lang w:bidi="en-US"/>
              </w:rPr>
            </w:pPr>
            <w:r>
              <w:rPr>
                <w:noProof/>
                <w:lang w:eastAsia="es-CO"/>
              </w:rPr>
              <w:lastRenderedPageBreak/>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1964C7E5"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w:t>
            </w:r>
            <w:bookmarkStart w:id="0" w:name="_GoBack"/>
            <w:bookmarkEnd w:id="0"/>
            <w:r w:rsidR="00D84B96">
              <w:rPr>
                <w:rStyle w:val="NameChar"/>
                <w:rFonts w:eastAsiaTheme="minorHAnsi" w:cstheme="minorBidi"/>
                <w:b w:val="0"/>
                <w:color w:val="auto"/>
                <w:szCs w:val="24"/>
                <w:lang w:bidi="en-US"/>
              </w:rPr>
              <w:t xml:space="preserve">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7777777" w:rsidR="008411FA" w:rsidRDefault="008411FA" w:rsidP="001A3461">
            <w:pPr>
              <w:pStyle w:val="Body"/>
              <w:rPr>
                <w:rStyle w:val="NameChar"/>
                <w:rFonts w:eastAsiaTheme="minorHAnsi" w:cstheme="minorBidi"/>
                <w:b w:val="0"/>
                <w:color w:val="auto"/>
                <w:szCs w:val="24"/>
                <w:lang w:bidi="en-US"/>
              </w:rPr>
            </w:pPr>
          </w:p>
          <w:p w14:paraId="1DAEBB04" w14:textId="77777777" w:rsidR="008411FA" w:rsidRPr="001A3461" w:rsidRDefault="008411FA" w:rsidP="001A3461">
            <w:pPr>
              <w:pStyle w:val="Body"/>
              <w:rPr>
                <w:rStyle w:val="NameChar"/>
                <w:rFonts w:eastAsiaTheme="minorHAnsi" w:cstheme="minorBidi"/>
                <w:b w:val="0"/>
                <w:color w:val="auto"/>
                <w:szCs w:val="24"/>
                <w:lang w:bidi="en-US"/>
              </w:rPr>
            </w:pPr>
          </w:p>
        </w:tc>
      </w:tr>
    </w:tbl>
    <w:p w14:paraId="040714BD" w14:textId="66B56A48" w:rsidR="006F66AD" w:rsidRPr="006F66AD" w:rsidRDefault="006F66AD" w:rsidP="006F66AD">
      <w:pPr>
        <w:tabs>
          <w:tab w:val="left" w:pos="2020"/>
        </w:tabs>
        <w:rPr>
          <w:lang w:val="es-CO"/>
        </w:rPr>
      </w:pPr>
    </w:p>
    <w:sectPr w:rsidR="006F66AD" w:rsidRPr="006F66AD" w:rsidSect="000E1657">
      <w:footerReference w:type="default" r:id="rId64"/>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D6F956" w14:textId="77777777" w:rsidR="002B0607" w:rsidRDefault="002B0607">
      <w:r>
        <w:separator/>
      </w:r>
    </w:p>
  </w:endnote>
  <w:endnote w:type="continuationSeparator" w:id="0">
    <w:p w14:paraId="78136CF0" w14:textId="77777777" w:rsidR="002B0607" w:rsidRDefault="002B0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0C1E8F" w:rsidRDefault="000C1E8F"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35CC4D" w14:textId="77777777" w:rsidR="002B0607" w:rsidRDefault="002B0607">
      <w:r>
        <w:separator/>
      </w:r>
    </w:p>
  </w:footnote>
  <w:footnote w:type="continuationSeparator" w:id="0">
    <w:p w14:paraId="2D64F6CC" w14:textId="77777777" w:rsidR="002B0607" w:rsidRDefault="002B06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A3461"/>
    <w:rsid w:val="001D1949"/>
    <w:rsid w:val="001D3DAB"/>
    <w:rsid w:val="001F1E83"/>
    <w:rsid w:val="00233FD1"/>
    <w:rsid w:val="00235621"/>
    <w:rsid w:val="00281028"/>
    <w:rsid w:val="00297722"/>
    <w:rsid w:val="002A7E99"/>
    <w:rsid w:val="002B0607"/>
    <w:rsid w:val="002B6C02"/>
    <w:rsid w:val="002C5352"/>
    <w:rsid w:val="002E79EC"/>
    <w:rsid w:val="002F180B"/>
    <w:rsid w:val="00322DB1"/>
    <w:rsid w:val="003232B0"/>
    <w:rsid w:val="00335E5E"/>
    <w:rsid w:val="0033610D"/>
    <w:rsid w:val="003372A3"/>
    <w:rsid w:val="00370BF9"/>
    <w:rsid w:val="003C638A"/>
    <w:rsid w:val="003E413F"/>
    <w:rsid w:val="00415846"/>
    <w:rsid w:val="00443D77"/>
    <w:rsid w:val="00466219"/>
    <w:rsid w:val="00467437"/>
    <w:rsid w:val="00467B2C"/>
    <w:rsid w:val="0048093C"/>
    <w:rsid w:val="0048703B"/>
    <w:rsid w:val="0049349E"/>
    <w:rsid w:val="004E7BA7"/>
    <w:rsid w:val="0050627F"/>
    <w:rsid w:val="005566B6"/>
    <w:rsid w:val="005705E4"/>
    <w:rsid w:val="005956B8"/>
    <w:rsid w:val="005B4CC2"/>
    <w:rsid w:val="00605761"/>
    <w:rsid w:val="00625D6D"/>
    <w:rsid w:val="0066324E"/>
    <w:rsid w:val="0066670D"/>
    <w:rsid w:val="006F66AD"/>
    <w:rsid w:val="0073706B"/>
    <w:rsid w:val="007545E2"/>
    <w:rsid w:val="007907BB"/>
    <w:rsid w:val="007A0E70"/>
    <w:rsid w:val="007A4250"/>
    <w:rsid w:val="007B54BA"/>
    <w:rsid w:val="007C5391"/>
    <w:rsid w:val="007D7A09"/>
    <w:rsid w:val="008071AD"/>
    <w:rsid w:val="00824B98"/>
    <w:rsid w:val="00830D93"/>
    <w:rsid w:val="008411FA"/>
    <w:rsid w:val="00877125"/>
    <w:rsid w:val="00882856"/>
    <w:rsid w:val="008A2B4F"/>
    <w:rsid w:val="008D7B6B"/>
    <w:rsid w:val="009005D1"/>
    <w:rsid w:val="00930BBC"/>
    <w:rsid w:val="009735E5"/>
    <w:rsid w:val="00985B0A"/>
    <w:rsid w:val="009A295D"/>
    <w:rsid w:val="009A5DFE"/>
    <w:rsid w:val="009B0223"/>
    <w:rsid w:val="009D7FED"/>
    <w:rsid w:val="009E74F8"/>
    <w:rsid w:val="00A30987"/>
    <w:rsid w:val="00A42139"/>
    <w:rsid w:val="00A61F8B"/>
    <w:rsid w:val="00A773D6"/>
    <w:rsid w:val="00A9695D"/>
    <w:rsid w:val="00AA4B57"/>
    <w:rsid w:val="00B00F1E"/>
    <w:rsid w:val="00B0395C"/>
    <w:rsid w:val="00B05959"/>
    <w:rsid w:val="00B10E8C"/>
    <w:rsid w:val="00B65607"/>
    <w:rsid w:val="00B7033A"/>
    <w:rsid w:val="00B82D9D"/>
    <w:rsid w:val="00BE24A0"/>
    <w:rsid w:val="00BE681C"/>
    <w:rsid w:val="00C16017"/>
    <w:rsid w:val="00C34427"/>
    <w:rsid w:val="00C36E1D"/>
    <w:rsid w:val="00C53E50"/>
    <w:rsid w:val="00C66242"/>
    <w:rsid w:val="00C668EA"/>
    <w:rsid w:val="00CC0D98"/>
    <w:rsid w:val="00CC7A39"/>
    <w:rsid w:val="00CF1CC4"/>
    <w:rsid w:val="00D04F01"/>
    <w:rsid w:val="00D56D53"/>
    <w:rsid w:val="00D77830"/>
    <w:rsid w:val="00D80100"/>
    <w:rsid w:val="00D839F5"/>
    <w:rsid w:val="00D84B96"/>
    <w:rsid w:val="00DB0E4D"/>
    <w:rsid w:val="00DB3C96"/>
    <w:rsid w:val="00DF3078"/>
    <w:rsid w:val="00E254AD"/>
    <w:rsid w:val="00E31726"/>
    <w:rsid w:val="00E53070"/>
    <w:rsid w:val="00E54C20"/>
    <w:rsid w:val="00E63ABD"/>
    <w:rsid w:val="00E66331"/>
    <w:rsid w:val="00E83ECC"/>
    <w:rsid w:val="00E85B2C"/>
    <w:rsid w:val="00EB53D9"/>
    <w:rsid w:val="00EE63C1"/>
    <w:rsid w:val="00F04109"/>
    <w:rsid w:val="00F15DB2"/>
    <w:rsid w:val="00F1657B"/>
    <w:rsid w:val="00F34AFD"/>
    <w:rsid w:val="00F511D6"/>
    <w:rsid w:val="00F85195"/>
    <w:rsid w:val="00FA00BE"/>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61" Type="http://schemas.openxmlformats.org/officeDocument/2006/relationships/oleObject" Target="embeddings/oleObject7.bin"/><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4505E6"/>
    <w:rsid w:val="004D5941"/>
    <w:rsid w:val="005E6D30"/>
    <w:rsid w:val="006A2B11"/>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D35295"/>
    <w:rPr>
      <w:color w:val="808080"/>
    </w:rPr>
  </w:style>
  <w:style w:type="paragraph" w:customStyle="1" w:styleId="NotesText">
    <w:name w:val="Notes Text"/>
    <w:link w:val="NotesTextChar"/>
    <w:qFormat/>
    <w:rsid w:val="00D35295"/>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D35295"/>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3F915A-37F0-47F9-A197-73CFB6B89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1024</TotalTime>
  <Pages>42</Pages>
  <Words>4053</Words>
  <Characters>22294</Characters>
  <Application>Microsoft Office Word</Application>
  <DocSecurity>0</DocSecurity>
  <Lines>185</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Mario Paredes Valencia</dc:creator>
  <cp:lastModifiedBy>Carlos Mario Paredes Valencia</cp:lastModifiedBy>
  <cp:revision>40</cp:revision>
  <dcterms:created xsi:type="dcterms:W3CDTF">2019-02-15T04:29:00Z</dcterms:created>
  <dcterms:modified xsi:type="dcterms:W3CDTF">2019-02-23T00:06:00Z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