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0C6D8D" w:rsidRDefault="002E79EC">
      <w:pPr>
        <w:rPr>
          <w:lang w:val="es-CO"/>
        </w:rPr>
      </w:pPr>
      <w:r w:rsidRPr="000C6D8D">
        <w:rPr>
          <w:noProof/>
          <w:lang w:val="es-CO" w:eastAsia="es-CO" w:bidi="ar-SA"/>
        </w:rPr>
        <mc:AlternateContent>
          <mc:Choice Requires="wps">
            <w:drawing>
              <wp:anchor distT="0" distB="0" distL="114300" distR="114300" simplePos="0" relativeHeight="251678720" behindDoc="0" locked="0" layoutInCell="1" allowOverlap="1" wp14:anchorId="340536A5" wp14:editId="3FEAED78">
                <wp:simplePos x="0" y="0"/>
                <wp:positionH relativeFrom="column">
                  <wp:posOffset>1085850</wp:posOffset>
                </wp:positionH>
                <wp:positionV relativeFrom="paragraph">
                  <wp:posOffset>29210</wp:posOffset>
                </wp:positionV>
                <wp:extent cx="5924550" cy="32004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200400"/>
                        </a:xfrm>
                        <a:prstGeom prst="rect">
                          <a:avLst/>
                        </a:prstGeom>
                        <a:noFill/>
                        <a:ln w="6350">
                          <a:noFill/>
                        </a:ln>
                      </wps:spPr>
                      <wps:txbx>
                        <w:txbxContent>
                          <w:p w14:paraId="3ED571A7" w14:textId="77777777" w:rsidR="00A9695D" w:rsidRDefault="00A9695D" w:rsidP="002E79EC">
                            <w:pPr>
                              <w:pStyle w:val="DirectoryTitle"/>
                              <w:rPr>
                                <w:lang w:val="es-CO"/>
                              </w:rPr>
                            </w:pPr>
                            <w:r>
                              <w:rPr>
                                <w:lang w:val="es-CO"/>
                              </w:rPr>
                              <w:t>CURSO DE</w:t>
                            </w:r>
                            <w:r w:rsidR="002E79EC">
                              <w:rPr>
                                <w:lang w:val="es-CO"/>
                              </w:rPr>
                              <w:t xml:space="preserve"> </w:t>
                            </w:r>
                          </w:p>
                          <w:p w14:paraId="5AF2F9D6" w14:textId="2093255F" w:rsidR="002E79EC" w:rsidRDefault="00A9695D" w:rsidP="002E79EC">
                            <w:pPr>
                              <w:pStyle w:val="DirectoryTitle"/>
                              <w:rPr>
                                <w:lang w:val="es-CO"/>
                              </w:rPr>
                            </w:pPr>
                            <w:r>
                              <w:rPr>
                                <w:lang w:val="es-CO"/>
                              </w:rPr>
                              <w:t xml:space="preserve">TIA PORTAL Y </w:t>
                            </w:r>
                            <w:r w:rsidR="002E79EC">
                              <w:rPr>
                                <w:lang w:val="es-CO"/>
                              </w:rPr>
                              <w:t>PLC DE SIEMENS</w:t>
                            </w:r>
                          </w:p>
                          <w:p w14:paraId="366760BB" w14:textId="77777777" w:rsidR="002E79EC" w:rsidRPr="002E79EC" w:rsidRDefault="002E79EC" w:rsidP="002E79EC">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3pt;width:466.5pt;height:2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" filled="f" stroked="f" strokeweight=".5pt">
                <v:textbox>
                  <w:txbxContent>
                    <w:p w14:paraId="3ED571A7" w14:textId="77777777" w:rsidR="00A9695D" w:rsidRDefault="00A9695D" w:rsidP="002E79EC">
                      <w:pPr>
                        <w:pStyle w:val="DirectoryTitle"/>
                        <w:rPr>
                          <w:lang w:val="es-CO"/>
                        </w:rPr>
                      </w:pPr>
                      <w:r>
                        <w:rPr>
                          <w:lang w:val="es-CO"/>
                        </w:rPr>
                        <w:t>CURSO DE</w:t>
                      </w:r>
                      <w:r w:rsidR="002E79EC">
                        <w:rPr>
                          <w:lang w:val="es-CO"/>
                        </w:rPr>
                        <w:t xml:space="preserve"> </w:t>
                      </w:r>
                    </w:p>
                    <w:p w14:paraId="5AF2F9D6" w14:textId="2093255F" w:rsidR="002E79EC" w:rsidRDefault="00A9695D" w:rsidP="002E79EC">
                      <w:pPr>
                        <w:pStyle w:val="DirectoryTitle"/>
                        <w:rPr>
                          <w:lang w:val="es-CO"/>
                        </w:rPr>
                      </w:pPr>
                      <w:r>
                        <w:rPr>
                          <w:lang w:val="es-CO"/>
                        </w:rPr>
                        <w:t xml:space="preserve">TIA PORTAL Y </w:t>
                      </w:r>
                      <w:r w:rsidR="002E79EC">
                        <w:rPr>
                          <w:lang w:val="es-CO"/>
                        </w:rPr>
                        <w:t>PLC DE SIEMENS</w:t>
                      </w:r>
                    </w:p>
                    <w:p w14:paraId="366760BB" w14:textId="77777777" w:rsidR="002E79EC" w:rsidRPr="002E79EC" w:rsidRDefault="002E79EC" w:rsidP="002E79EC">
                      <w:pPr>
                        <w:pStyle w:val="DirectoryTitle"/>
                        <w:rPr>
                          <w:lang w:val="es-CO"/>
                        </w:rPr>
                      </w:pPr>
                    </w:p>
                  </w:txbxContent>
                </v:textbox>
              </v:shape>
            </w:pict>
          </mc:Fallback>
        </mc:AlternateContent>
      </w:r>
      <w:r w:rsidR="002B6C02" w:rsidRPr="000C6D8D">
        <w:rPr>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882856" w:rsidRPr="002E79EC" w:rsidRDefault="002E79EC"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37BoA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" fillcolor="#ef7629 [3206]" stroked="f" strokeweight="2pt">
                <v:textbox style="layout-flow:vertical;mso-layout-flow-alt:bottom-to-top;mso-fit-shape-to-text:t" inset="0,0,0,0">
                  <w:txbxContent>
                    <w:p w14:paraId="54FE1A8C" w14:textId="36055A61" w:rsidR="00882856" w:rsidRPr="002E79EC" w:rsidRDefault="002E79EC"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0C6D8D" w14:paraId="19431B01" w14:textId="77777777" w:rsidTr="002B6C02">
        <w:trPr>
          <w:trHeight w:val="5638"/>
        </w:trPr>
        <w:tc>
          <w:tcPr>
            <w:tcW w:w="6105" w:type="dxa"/>
          </w:tcPr>
          <w:p w14:paraId="79FE7031" w14:textId="77777777" w:rsidR="007C5391" w:rsidRDefault="002B6C02" w:rsidP="002B6C02">
            <w:pPr>
              <w:jc w:val="right"/>
              <w:rPr>
                <w:lang w:val="es-CO"/>
              </w:rPr>
            </w:pPr>
            <w:r w:rsidRPr="000C6D8D">
              <w:rPr>
                <w:noProof/>
                <w:lang w:val="es-CO" w:eastAsia="es-CO" w:bidi="ar-SA"/>
              </w:rPr>
              <mc:AlternateContent>
                <mc:Choice Requires="wps">
                  <w:drawing>
                    <wp:inline distT="0" distB="0" distL="0" distR="0" wp14:anchorId="079E385A" wp14:editId="3CEC26DD">
                      <wp:extent cx="3760631" cy="1519707"/>
                      <wp:effectExtent l="0" t="0" r="0" b="0"/>
                      <wp:docPr id="6" name="Text Box 6"/>
                      <wp:cNvGraphicFramePr/>
                      <a:graphic xmlns:a="http://schemas.openxmlformats.org/drawingml/2006/main">
                        <a:graphicData uri="http://schemas.microsoft.com/office/word/2010/wordprocessingShape">
                          <wps:wsp>
                            <wps:cNvSpPr txBox="1"/>
                            <wps:spPr>
                              <a:xfrm>
                                <a:off x="0" y="0"/>
                                <a:ext cx="3760631" cy="1519707"/>
                              </a:xfrm>
                              <a:prstGeom prst="rect">
                                <a:avLst/>
                              </a:prstGeom>
                              <a:noFill/>
                              <a:ln w="6350">
                                <a:noFill/>
                              </a:ln>
                            </wps:spPr>
                            <wps:txbx>
                              <w:txbxContent>
                                <w:p w14:paraId="35E61AFA" w14:textId="330E9584" w:rsidR="002B6C02" w:rsidRDefault="002E79EC" w:rsidP="002B6C02">
                                  <w:pPr>
                                    <w:pStyle w:val="DirectoryTitle"/>
                                    <w:rPr>
                                      <w:lang w:val="es-CO"/>
                                    </w:rPr>
                                  </w:pPr>
                                  <w:r>
                                    <w:rPr>
                                      <w:lang w:val="es-CO"/>
                                    </w:rPr>
                                    <w:t>Diego Martínez</w:t>
                                  </w:r>
                                </w:p>
                                <w:p w14:paraId="246749DF" w14:textId="77777777" w:rsidR="002E79EC" w:rsidRDefault="002E79EC" w:rsidP="002B6C02">
                                  <w:pPr>
                                    <w:pStyle w:val="DirectoryTitle"/>
                                    <w:rPr>
                                      <w:lang w:val="es-CO"/>
                                    </w:rPr>
                                  </w:pPr>
                                </w:p>
                                <w:p w14:paraId="15B9D398" w14:textId="77777777" w:rsidR="007C5391" w:rsidRDefault="007C5391" w:rsidP="002B6C02">
                                  <w:pPr>
                                    <w:pStyle w:val="DirectoryTitle"/>
                                    <w:rPr>
                                      <w:lang w:val="es-CO"/>
                                    </w:rPr>
                                  </w:pPr>
                                </w:p>
                                <w:p w14:paraId="14F71C74" w14:textId="77777777" w:rsidR="007C5391" w:rsidRDefault="007C5391" w:rsidP="002B6C02">
                                  <w:pPr>
                                    <w:pStyle w:val="DirectoryTitle"/>
                                    <w:rPr>
                                      <w:lang w:val="es-CO"/>
                                    </w:rPr>
                                  </w:pPr>
                                </w:p>
                                <w:p w14:paraId="670B4463" w14:textId="77777777" w:rsidR="007C5391" w:rsidRPr="002E79EC" w:rsidRDefault="007C5391" w:rsidP="002B6C02">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9E385A" id="Text Box 6" o:spid="_x0000_s1028" type="#_x0000_t202" style="width:296.1pt;height:1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" filled="f" stroked="f" strokeweight=".5pt">
                      <v:textbox>
                        <w:txbxContent>
                          <w:p w14:paraId="35E61AFA" w14:textId="330E9584" w:rsidR="002B6C02" w:rsidRDefault="002E79EC" w:rsidP="002B6C02">
                            <w:pPr>
                              <w:pStyle w:val="DirectoryTitle"/>
                              <w:rPr>
                                <w:lang w:val="es-CO"/>
                              </w:rPr>
                            </w:pPr>
                            <w:r>
                              <w:rPr>
                                <w:lang w:val="es-CO"/>
                              </w:rPr>
                              <w:t>Diego Martínez</w:t>
                            </w:r>
                          </w:p>
                          <w:p w14:paraId="246749DF" w14:textId="77777777" w:rsidR="002E79EC" w:rsidRDefault="002E79EC" w:rsidP="002B6C02">
                            <w:pPr>
                              <w:pStyle w:val="DirectoryTitle"/>
                              <w:rPr>
                                <w:lang w:val="es-CO"/>
                              </w:rPr>
                            </w:pPr>
                          </w:p>
                          <w:p w14:paraId="15B9D398" w14:textId="77777777" w:rsidR="007C5391" w:rsidRDefault="007C5391" w:rsidP="002B6C02">
                            <w:pPr>
                              <w:pStyle w:val="DirectoryTitle"/>
                              <w:rPr>
                                <w:lang w:val="es-CO"/>
                              </w:rPr>
                            </w:pPr>
                          </w:p>
                          <w:p w14:paraId="14F71C74" w14:textId="77777777" w:rsidR="007C5391" w:rsidRDefault="007C5391" w:rsidP="002B6C02">
                            <w:pPr>
                              <w:pStyle w:val="DirectoryTitle"/>
                              <w:rPr>
                                <w:lang w:val="es-CO"/>
                              </w:rPr>
                            </w:pPr>
                          </w:p>
                          <w:p w14:paraId="670B4463" w14:textId="77777777" w:rsidR="007C5391" w:rsidRPr="002E79EC" w:rsidRDefault="007C5391" w:rsidP="002B6C02">
                            <w:pPr>
                              <w:pStyle w:val="DirectoryTitle"/>
                              <w:rPr>
                                <w:lang w:val="es-CO"/>
                              </w:rPr>
                            </w:pPr>
                          </w:p>
                        </w:txbxContent>
                      </v:textbox>
                      <w10:anchorlock/>
                    </v:shape>
                  </w:pict>
                </mc:Fallback>
              </mc:AlternateContent>
            </w:r>
          </w:p>
          <w:p w14:paraId="29A04CF9" w14:textId="77777777" w:rsidR="007C5391" w:rsidRDefault="007C5391" w:rsidP="002B6C02">
            <w:pPr>
              <w:jc w:val="right"/>
              <w:rPr>
                <w:lang w:val="es-CO"/>
              </w:rPr>
            </w:pPr>
          </w:p>
          <w:p w14:paraId="05B5AA5A" w14:textId="77777777" w:rsidR="007C5391" w:rsidRDefault="007C5391" w:rsidP="002B6C02">
            <w:pPr>
              <w:jc w:val="right"/>
              <w:rPr>
                <w:lang w:val="es-CO"/>
              </w:rPr>
            </w:pPr>
          </w:p>
          <w:p w14:paraId="2554F386" w14:textId="77777777" w:rsidR="007C5391" w:rsidRDefault="007C5391" w:rsidP="002B6C02">
            <w:pPr>
              <w:jc w:val="right"/>
              <w:rPr>
                <w:lang w:val="es-CO"/>
              </w:rPr>
            </w:pPr>
          </w:p>
          <w:p w14:paraId="470F1154" w14:textId="77777777" w:rsidR="007C5391" w:rsidRDefault="007C5391" w:rsidP="002B6C02">
            <w:pPr>
              <w:jc w:val="right"/>
              <w:rPr>
                <w:lang w:val="es-CO"/>
              </w:rPr>
            </w:pPr>
          </w:p>
          <w:p w14:paraId="678478B3" w14:textId="31231318" w:rsidR="007C5391" w:rsidRDefault="002B6C02" w:rsidP="002B6C02">
            <w:pPr>
              <w:jc w:val="right"/>
              <w:rPr>
                <w:lang w:val="es-CO"/>
              </w:rPr>
            </w:pPr>
            <w:r w:rsidRPr="000C6D8D">
              <w:rPr>
                <w:noProof/>
                <w:lang w:val="es-CO" w:eastAsia="es-CO" w:bidi="ar-SA"/>
              </w:rPr>
              <mc:AlternateContent>
                <mc:Choice Requires="wps">
                  <w:drawing>
                    <wp:inline distT="0" distB="0" distL="0" distR="0" wp14:anchorId="1804F6AD" wp14:editId="1177F988">
                      <wp:extent cx="1995805" cy="0"/>
                      <wp:effectExtent l="0" t="19050" r="42545" b="38100"/>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CDB3C5" id="Straight Connector 7" o:spid="_x0000_s1026" alt="text space bar" style="flip:y;visibility:visible;mso-wrap-style:square;mso-left-percent:-10001;mso-top-percent:-10001;mso-position-horizontal:absolute;mso-position-horizontal-relative:char;mso-position-vertical:absolute;mso-position-vertical-relative:line;mso-left-percent:-10001;mso-top-percent:-10001" from="0,0" to="157.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" strokecolor="white [3212]" strokeweight="4.5pt">
                      <w10:anchorlock/>
                    </v:line>
                  </w:pict>
                </mc:Fallback>
              </mc:AlternateContent>
            </w:r>
          </w:p>
          <w:p w14:paraId="571344CC" w14:textId="60175400" w:rsidR="00882856" w:rsidRPr="000C6D8D" w:rsidRDefault="002B6C02" w:rsidP="002B6C02">
            <w:pPr>
              <w:jc w:val="right"/>
              <w:rPr>
                <w:lang w:val="es-CO"/>
              </w:rPr>
            </w:pPr>
            <w:r w:rsidRPr="000C6D8D">
              <w:rPr>
                <w:noProof/>
                <w:lang w:val="es-CO" w:eastAsia="es-CO" w:bidi="ar-SA"/>
              </w:rPr>
              <mc:AlternateContent>
                <mc:Choice Requires="wps">
                  <w:drawing>
                    <wp:inline distT="0" distB="0" distL="0" distR="0" wp14:anchorId="42AC901A" wp14:editId="71210A09">
                      <wp:extent cx="3373013" cy="1017431"/>
                      <wp:effectExtent l="0" t="0" r="0" b="0"/>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73CA7FC7" w:rsidR="002B6C02" w:rsidRPr="002E79EC" w:rsidRDefault="002E79EC" w:rsidP="000E1657">
                                  <w:pPr>
                                    <w:pStyle w:val="SeasonYear"/>
                                    <w:rPr>
                                      <w:lang w:val="es-CO"/>
                                    </w:rPr>
                                  </w:pPr>
                                  <w:r w:rsidRPr="002E79EC">
                                    <w:rPr>
                                      <w:lang w:val="es-CO"/>
                                    </w:rPr>
                                    <w:t>Febrero de</w:t>
                                  </w:r>
                                  <w:r w:rsidR="002B6C02" w:rsidRPr="002E79EC">
                                    <w:rPr>
                                      <w:lang w:val="es-CO"/>
                                    </w:rPr>
                                    <w:t xml:space="preserve"> </w:t>
                                  </w:r>
                                  <w:r w:rsidR="002B6C02" w:rsidRPr="002E79EC">
                                    <w:rPr>
                                      <w:b/>
                                      <w:lang w:val="es-CO"/>
                                    </w:rPr>
                                    <w:t>201</w:t>
                                  </w:r>
                                  <w:r w:rsidRPr="002E79EC">
                                    <w:rPr>
                                      <w:b/>
                                      <w:lang w:val="es-CO"/>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AC901A" id="Text Box 9" o:spid="_x0000_s1029" type="#_x0000_t202" style="width:265.6pt;height:8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7WeMgIAAFk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" filled="f" stroked="f" strokeweight=".5pt">
                      <v:textbox>
                        <w:txbxContent>
                          <w:p w14:paraId="02EB22B6" w14:textId="73CA7FC7" w:rsidR="002B6C02" w:rsidRPr="002E79EC" w:rsidRDefault="002E79EC" w:rsidP="000E1657">
                            <w:pPr>
                              <w:pStyle w:val="SeasonYear"/>
                              <w:rPr>
                                <w:lang w:val="es-CO"/>
                              </w:rPr>
                            </w:pPr>
                            <w:r w:rsidRPr="002E79EC">
                              <w:rPr>
                                <w:lang w:val="es-CO"/>
                              </w:rPr>
                              <w:t>Febrero de</w:t>
                            </w:r>
                            <w:r w:rsidR="002B6C02" w:rsidRPr="002E79EC">
                              <w:rPr>
                                <w:lang w:val="es-CO"/>
                              </w:rPr>
                              <w:t xml:space="preserve"> </w:t>
                            </w:r>
                            <w:r w:rsidR="002B6C02" w:rsidRPr="002E79EC">
                              <w:rPr>
                                <w:b/>
                                <w:lang w:val="es-CO"/>
                              </w:rPr>
                              <w:t>201</w:t>
                            </w:r>
                            <w:r w:rsidRPr="002E79EC">
                              <w:rPr>
                                <w:b/>
                                <w:lang w:val="es-CO"/>
                              </w:rPr>
                              <w:t>9</w:t>
                            </w:r>
                          </w:p>
                        </w:txbxContent>
                      </v:textbox>
                      <w10:anchorlock/>
                    </v:shape>
                  </w:pict>
                </mc:Fallback>
              </mc:AlternateContent>
            </w:r>
          </w:p>
        </w:tc>
      </w:tr>
    </w:tbl>
    <w:p w14:paraId="3E6FC77C" w14:textId="77777777" w:rsidR="002B6C02" w:rsidRPr="000C6D8D" w:rsidRDefault="002B6C02" w:rsidP="00CC0D98">
      <w:pPr>
        <w:rPr>
          <w:lang w:val="es-CO"/>
        </w:rPr>
      </w:pPr>
    </w:p>
    <w:p w14:paraId="6144BCE2" w14:textId="39884C84" w:rsidR="002B6C02" w:rsidRPr="000C6D8D" w:rsidRDefault="007C5391" w:rsidP="002B6C02">
      <w:pPr>
        <w:pStyle w:val="Ttulo1"/>
        <w:rPr>
          <w:lang w:val="es-CO"/>
        </w:rPr>
      </w:pPr>
      <w:r w:rsidRPr="000C6D8D">
        <w:rPr>
          <w:noProof/>
          <w:lang w:val="es-CO" w:eastAsia="es-CO" w:bidi="ar-SA"/>
        </w:rPr>
        <mc:AlternateContent>
          <mc:Choice Requires="wps">
            <w:drawing>
              <wp:anchor distT="0" distB="0" distL="114300" distR="114300" simplePos="0" relativeHeight="251693056" behindDoc="0" locked="0" layoutInCell="1" allowOverlap="1" wp14:anchorId="088F9091" wp14:editId="58497928">
                <wp:simplePos x="0" y="0"/>
                <wp:positionH relativeFrom="column">
                  <wp:posOffset>2119498</wp:posOffset>
                </wp:positionH>
                <wp:positionV relativeFrom="paragraph">
                  <wp:posOffset>5067836</wp:posOffset>
                </wp:positionV>
                <wp:extent cx="2832100" cy="1017270"/>
                <wp:effectExtent l="0" t="0" r="0" b="0"/>
                <wp:wrapNone/>
                <wp:docPr id="4" name="Text Box 4"/>
                <wp:cNvGraphicFramePr/>
                <a:graphic xmlns:a="http://schemas.openxmlformats.org/drawingml/2006/main">
                  <a:graphicData uri="http://schemas.microsoft.com/office/word/2010/wordprocessingShape">
                    <wps:wsp>
                      <wps:cNvSpPr txBox="1"/>
                      <wps:spPr>
                        <a:xfrm>
                          <a:off x="0" y="0"/>
                          <a:ext cx="2832100" cy="1017270"/>
                        </a:xfrm>
                        <a:prstGeom prst="rect">
                          <a:avLst/>
                        </a:prstGeom>
                        <a:noFill/>
                        <a:ln w="6350">
                          <a:noFill/>
                        </a:ln>
                      </wps:spPr>
                      <wps:txbx>
                        <w:txbxContent>
                          <w:p w14:paraId="0C60681F" w14:textId="29C3E713" w:rsidR="002B6C02" w:rsidRPr="002E79EC" w:rsidRDefault="007C5391" w:rsidP="000E1657">
                            <w:pPr>
                              <w:pStyle w:val="SeasonYear"/>
                              <w:rPr>
                                <w:lang w:val="es-CO"/>
                              </w:rPr>
                            </w:pPr>
                            <w:r>
                              <w:rPr>
                                <w:lang w:val="es-C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F9091" id="Text Box 4" o:spid="_x0000_s1030" type="#_x0000_t202" style="position:absolute;margin-left:166.9pt;margin-top:399.05pt;width:223pt;height:80.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" filled="f" stroked="f" strokeweight=".5pt">
                <v:textbox>
                  <w:txbxContent>
                    <w:p w14:paraId="0C60681F" w14:textId="29C3E713" w:rsidR="002B6C02" w:rsidRPr="002E79EC" w:rsidRDefault="007C5391" w:rsidP="000E1657">
                      <w:pPr>
                        <w:pStyle w:val="SeasonYear"/>
                        <w:rPr>
                          <w:lang w:val="es-CO"/>
                        </w:rPr>
                      </w:pPr>
                      <w:r>
                        <w:rPr>
                          <w:lang w:val="es-CO"/>
                        </w:rPr>
                        <w:t>Profesor</w:t>
                      </w:r>
                    </w:p>
                  </w:txbxContent>
                </v:textbox>
              </v:shape>
            </w:pict>
          </mc:Fallback>
        </mc:AlternateContent>
      </w:r>
      <w:r w:rsidR="00E83ECC" w:rsidRPr="000C6D8D">
        <w:rPr>
          <w:noProof/>
          <w:lang w:val="es-CO" w:eastAsia="es-CO" w:bidi="ar-SA"/>
        </w:rPr>
        <w:drawing>
          <wp:anchor distT="0" distB="0" distL="114300" distR="114300" simplePos="0" relativeHeight="251659264" behindDoc="1" locked="0" layoutInCell="1" allowOverlap="1" wp14:anchorId="1B8AFE3F" wp14:editId="3E487DD8">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210236" cy="6507550"/>
                    </a:xfrm>
                    <a:prstGeom prst="rect">
                      <a:avLst/>
                    </a:prstGeom>
                  </pic:spPr>
                </pic:pic>
              </a:graphicData>
            </a:graphic>
            <wp14:sizeRelH relativeFrom="margin">
              <wp14:pctWidth>0</wp14:pctWidth>
            </wp14:sizeRelH>
            <wp14:sizeRelV relativeFrom="margin">
              <wp14:pctHeight>0</wp14:pctHeight>
            </wp14:sizeRelV>
          </wp:anchor>
        </w:drawing>
      </w:r>
      <w:r w:rsidR="002B6C02" w:rsidRPr="000C6D8D">
        <w:rPr>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0C6D8D" w14:paraId="2DC3346B" w14:textId="77777777" w:rsidTr="00C66242">
        <w:trPr>
          <w:trHeight w:val="747"/>
        </w:trPr>
        <w:tc>
          <w:tcPr>
            <w:tcW w:w="10860" w:type="dxa"/>
            <w:vAlign w:val="bottom"/>
          </w:tcPr>
          <w:p w14:paraId="2F3C0CC9" w14:textId="77777777" w:rsidR="000E1657" w:rsidRPr="000C6D8D" w:rsidRDefault="000E1657" w:rsidP="000E1657">
            <w:pPr>
              <w:pStyle w:val="MemberDetails"/>
              <w:rPr>
                <w:lang w:val="es-CO"/>
              </w:rPr>
            </w:pPr>
            <w:r w:rsidRPr="000C6D8D">
              <w:rPr>
                <w:noProof/>
                <w:lang w:val="es-CO" w:eastAsia="es-CO"/>
              </w:rPr>
              <w:lastRenderedPageBreak/>
              <mc:AlternateContent>
                <mc:Choice Requires="wps">
                  <w:drawing>
                    <wp:inline distT="0" distB="0" distL="0" distR="0" wp14:anchorId="7E10A1D4" wp14:editId="5F1D4477">
                      <wp:extent cx="6877319"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7731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03B82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" strokecolor="black [3213]" strokeweight="3pt">
                      <w10:anchorlock/>
                    </v:line>
                  </w:pict>
                </mc:Fallback>
              </mc:AlternateContent>
            </w:r>
          </w:p>
        </w:tc>
      </w:tr>
    </w:tbl>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0E1657" w:rsidRPr="000C6D8D" w14:paraId="0764D389" w14:textId="77777777" w:rsidTr="00877125">
        <w:trPr>
          <w:trHeight w:val="3225"/>
        </w:trPr>
        <w:tc>
          <w:tcPr>
            <w:tcW w:w="10891" w:type="dxa"/>
          </w:tcPr>
          <w:p w14:paraId="34BEA598" w14:textId="05401C8F" w:rsidR="000E1657" w:rsidRPr="000C6D8D" w:rsidRDefault="009A295D" w:rsidP="00877125">
            <w:pPr>
              <w:pStyle w:val="OrganizationName"/>
              <w:framePr w:hSpace="0" w:wrap="auto" w:vAnchor="margin" w:xAlign="left" w:yAlign="inline"/>
              <w:ind w:firstLine="0"/>
              <w:rPr>
                <w:lang w:val="es-CO"/>
              </w:rPr>
            </w:pPr>
            <w:sdt>
              <w:sdtPr>
                <w:rPr>
                  <w:rStyle w:val="OrganizationNameChar"/>
                  <w:b/>
                  <w:lang w:val="es-CO"/>
                </w:rPr>
                <w:id w:val="309457818"/>
                <w:placeholder>
                  <w:docPart w:val="877986ADADFD4A2689273B2046A626B5"/>
                </w:placeholder>
                <w15:appearance w15:val="hidden"/>
              </w:sdtPr>
              <w:sdtEndPr>
                <w:rPr>
                  <w:rStyle w:val="Fuentedeprrafopredeter"/>
                </w:rPr>
              </w:sdtEndPr>
              <w:sdtContent>
                <w:r w:rsidR="002E79EC" w:rsidRPr="000C6D8D">
                  <w:rPr>
                    <w:rStyle w:val="OrganizationNameChar"/>
                    <w:b/>
                    <w:lang w:val="es-CO"/>
                  </w:rPr>
                  <w:t>Entradas y Salidas Digitales</w:t>
                </w:r>
              </w:sdtContent>
            </w:sdt>
            <w:r w:rsidR="00877125" w:rsidRPr="000C6D8D">
              <w:rPr>
                <w:lang w:val="es-CO"/>
              </w:rPr>
              <w:t xml:space="preserve"> </w:t>
            </w:r>
          </w:p>
          <w:p w14:paraId="10E37EF4" w14:textId="77777777" w:rsidR="00877125" w:rsidRPr="000C6D8D" w:rsidRDefault="00877125" w:rsidP="00877125">
            <w:pPr>
              <w:pStyle w:val="OrganizationName"/>
              <w:framePr w:hSpace="0" w:wrap="auto" w:vAnchor="margin" w:xAlign="left" w:yAlign="inline"/>
              <w:ind w:firstLine="0"/>
              <w:rPr>
                <w:lang w:val="es-CO"/>
              </w:rPr>
            </w:pPr>
          </w:p>
          <w:p w14:paraId="028A1C1A" w14:textId="77777777" w:rsidR="000E1657" w:rsidRPr="000C6D8D" w:rsidRDefault="00877125" w:rsidP="0033610D">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12DB16AC" wp14:editId="7A017F30">
                      <wp:extent cx="6645498" cy="1107583"/>
                      <wp:effectExtent l="0" t="0" r="0" b="1270"/>
                      <wp:docPr id="15"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985549328"/>
                                    <w:placeholder>
                                      <w:docPart w:val="5F94EB4006FB4090B0FA788A69480793"/>
                                    </w:placeholder>
                                    <w15:appearance w15:val="hidden"/>
                                  </w:sdtPr>
                                  <w:sdtEndPr>
                                    <w:rPr>
                                      <w:rStyle w:val="nfasis"/>
                                    </w:rPr>
                                  </w:sdtEndPr>
                                  <w:sdtContent>
                                    <w:p w14:paraId="28ACFC04" w14:textId="254DC469" w:rsidR="00877125" w:rsidRPr="002E79EC" w:rsidRDefault="002E79EC" w:rsidP="0033610D">
                                      <w:pPr>
                                        <w:pStyle w:val="Name"/>
                                        <w:rPr>
                                          <w:rStyle w:val="nfasis"/>
                                          <w:lang w:val="es-CO"/>
                                        </w:rPr>
                                      </w:pPr>
                                      <w:r w:rsidRPr="002E79EC">
                                        <w:rPr>
                                          <w:rStyle w:val="nfasis"/>
                                          <w:lang w:val="es-CO"/>
                                        </w:rPr>
                                        <w:t>En esta práctica aprenderemos</w:t>
                                      </w:r>
                                      <w:r>
                                        <w:rPr>
                                          <w:rStyle w:val="nfasis"/>
                                          <w:lang w:val="es-CO"/>
                                        </w:rPr>
                                        <w:t xml:space="preserve"> a </w:t>
                                      </w:r>
                                      <w:r w:rsidR="0050627F">
                                        <w:rPr>
                                          <w:rStyle w:val="nfasis"/>
                                          <w:lang w:val="es-CO"/>
                                        </w:rPr>
                                        <w:t>leer entradas digitales de un PLC S7-1200 de siemens y a usar las salidas digitales conectadas a relé</w:t>
                                      </w:r>
                                    </w:p>
                                  </w:sdtContent>
                                </w:sdt>
                                <w:p w14:paraId="0F4CE6F2" w14:textId="77777777" w:rsidR="00877125" w:rsidRPr="002E79EC" w:rsidRDefault="00877125">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DB16AC" id="Text Box 15" o:spid="_x0000_s103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" filled="f" stroked="f" strokeweight=".5pt">
                      <v:textbox>
                        <w:txbxContent>
                          <w:sdt>
                            <w:sdtPr>
                              <w:rPr>
                                <w:rStyle w:val="nfasis"/>
                                <w:lang w:val="es-CO"/>
                              </w:rPr>
                              <w:id w:val="-985549328"/>
                              <w:placeholder>
                                <w:docPart w:val="5F94EB4006FB4090B0FA788A69480793"/>
                              </w:placeholder>
                              <w15:appearance w15:val="hidden"/>
                            </w:sdtPr>
                            <w:sdtEndPr>
                              <w:rPr>
                                <w:rStyle w:val="nfasis"/>
                              </w:rPr>
                            </w:sdtEndPr>
                            <w:sdtContent>
                              <w:p w14:paraId="28ACFC04" w14:textId="254DC469" w:rsidR="00877125" w:rsidRPr="002E79EC" w:rsidRDefault="002E79EC" w:rsidP="0033610D">
                                <w:pPr>
                                  <w:pStyle w:val="Name"/>
                                  <w:rPr>
                                    <w:rStyle w:val="nfasis"/>
                                    <w:lang w:val="es-CO"/>
                                  </w:rPr>
                                </w:pPr>
                                <w:r w:rsidRPr="002E79EC">
                                  <w:rPr>
                                    <w:rStyle w:val="nfasis"/>
                                    <w:lang w:val="es-CO"/>
                                  </w:rPr>
                                  <w:t>En esta práctica aprenderemos</w:t>
                                </w:r>
                                <w:r>
                                  <w:rPr>
                                    <w:rStyle w:val="nfasis"/>
                                    <w:lang w:val="es-CO"/>
                                  </w:rPr>
                                  <w:t xml:space="preserve"> a </w:t>
                                </w:r>
                                <w:r w:rsidR="0050627F">
                                  <w:rPr>
                                    <w:rStyle w:val="nfasis"/>
                                    <w:lang w:val="es-CO"/>
                                  </w:rPr>
                                  <w:t>leer entradas digitales de un PLC S7-1200 de siemens y a usar las salidas digitales conectadas a relé</w:t>
                                </w:r>
                              </w:p>
                            </w:sdtContent>
                          </w:sdt>
                          <w:p w14:paraId="0F4CE6F2" w14:textId="77777777" w:rsidR="00877125" w:rsidRPr="002E79EC" w:rsidRDefault="00877125">
                            <w:pPr>
                              <w:rPr>
                                <w:lang w:val="es-CO"/>
                              </w:rPr>
                            </w:pPr>
                          </w:p>
                        </w:txbxContent>
                      </v:textbox>
                      <w10:anchorlock/>
                    </v:shape>
                  </w:pict>
                </mc:Fallback>
              </mc:AlternateContent>
            </w:r>
          </w:p>
        </w:tc>
      </w:tr>
      <w:tr w:rsidR="00877125" w:rsidRPr="000C6D8D" w14:paraId="110C25D9" w14:textId="77777777" w:rsidTr="00877125">
        <w:trPr>
          <w:trHeight w:val="3022"/>
        </w:trPr>
        <w:tc>
          <w:tcPr>
            <w:tcW w:w="10891" w:type="dxa"/>
            <w:shd w:val="clear" w:color="auto" w:fill="auto"/>
            <w:vAlign w:val="center"/>
          </w:tcPr>
          <w:p w14:paraId="4213EA31" w14:textId="77777777" w:rsidR="00877125" w:rsidRPr="000C6D8D" w:rsidRDefault="00877125" w:rsidP="0033610D">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26794D90" wp14:editId="16A14596">
                      <wp:extent cx="6876693" cy="1661375"/>
                      <wp:effectExtent l="0" t="0" r="635" b="0"/>
                      <wp:docPr id="14"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50627F" w:rsidRDefault="0050627F"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50627F" w:rsidRDefault="0050627F"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50627F" w:rsidRDefault="0050627F"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877125" w:rsidRPr="0050627F" w:rsidRDefault="0050627F"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6794D90" id="Text Box 14" o:spid="_x0000_s1032"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" fillcolor="#333947 [3207]" stroked="f" strokeweight=".5pt">
                      <v:fill opacity="43176f"/>
                      <v:textbox inset="28.8pt,,28.8pt">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50627F" w:rsidRDefault="0050627F"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50627F" w:rsidRDefault="0050627F"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50627F" w:rsidRDefault="0050627F"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877125" w:rsidRPr="0050627F" w:rsidRDefault="0050627F"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v:textbox>
                      <w10:anchorlock/>
                    </v:shape>
                  </w:pict>
                </mc:Fallback>
              </mc:AlternateContent>
            </w:r>
          </w:p>
        </w:tc>
      </w:tr>
      <w:tr w:rsidR="00877125" w:rsidRPr="0011720F" w14:paraId="04E5EEB3" w14:textId="77777777" w:rsidTr="00877125">
        <w:trPr>
          <w:trHeight w:val="5476"/>
        </w:trPr>
        <w:tc>
          <w:tcPr>
            <w:tcW w:w="10891" w:type="dxa"/>
          </w:tcPr>
          <w:p w14:paraId="1A14A809" w14:textId="77777777" w:rsidR="00877125" w:rsidRPr="000C6D8D" w:rsidRDefault="00877125" w:rsidP="0033610D">
            <w:pPr>
              <w:pStyle w:val="Name"/>
              <w:framePr w:hSpace="0" w:wrap="auto" w:vAnchor="margin" w:xAlign="left" w:yAlign="inline"/>
              <w:suppressOverlap w:val="0"/>
              <w:rPr>
                <w:rStyle w:val="NameChar"/>
                <w:lang w:val="es-CO"/>
              </w:rPr>
            </w:pPr>
          </w:p>
          <w:sdt>
            <w:sdtPr>
              <w:rPr>
                <w:rStyle w:val="NameChar"/>
                <w:rFonts w:eastAsiaTheme="minorHAnsi"/>
                <w:lang w:val="es-CO"/>
              </w:rPr>
              <w:id w:val="2119795926"/>
              <w:placeholder>
                <w:docPart w:val="2DB43A4D8ADD4A61A71DDBDD8CC584E3"/>
              </w:placeholder>
              <w15:appearance w15:val="hidden"/>
            </w:sdtPr>
            <w:sdtEndPr>
              <w:rPr>
                <w:rStyle w:val="NotesTextChar"/>
                <w:rFonts w:cstheme="minorBidi"/>
                <w:b w:val="0"/>
                <w:color w:val="0D0D0D" w:themeColor="text1" w:themeTint="F2"/>
                <w:sz w:val="28"/>
                <w:szCs w:val="24"/>
                <w:lang w:bidi="en-US"/>
              </w:rPr>
            </w:sdtEndPr>
            <w:sdtContent>
              <w:p w14:paraId="257F2F92" w14:textId="5798B36C" w:rsidR="00877125" w:rsidRPr="00985B0A" w:rsidRDefault="006F66AD" w:rsidP="0033610D">
                <w:pPr>
                  <w:pStyle w:val="NotesText"/>
                  <w:rPr>
                    <w:rStyle w:val="NotesTextChar"/>
                    <w:lang w:val="es-CO"/>
                  </w:rPr>
                </w:pPr>
                <w:r>
                  <w:rPr>
                    <w:rStyle w:val="NameChar"/>
                    <w:rFonts w:eastAsiaTheme="minorHAnsi"/>
                    <w:lang w:val="es-CO"/>
                  </w:rPr>
                  <w:t xml:space="preserve">Motivación: </w:t>
                </w:r>
                <w:r w:rsidR="00985B0A">
                  <w:rPr>
                    <w:rStyle w:val="NameChar"/>
                    <w:rFonts w:eastAsiaTheme="minorHAnsi"/>
                    <w:lang w:val="es-CO"/>
                  </w:rPr>
                  <w:t xml:space="preserve">Gran parte de los procesos industriales pueden ser controlados únicamente </w:t>
                </w:r>
                <w:r w:rsidR="00F34AFD">
                  <w:rPr>
                    <w:rStyle w:val="NameChar"/>
                    <w:rFonts w:eastAsiaTheme="minorHAnsi"/>
                    <w:lang w:val="es-CO"/>
                  </w:rPr>
                  <w:t>con un manejo apropiado de las entradas y salidas digitales del PLC si se trata de un proceso puramente secuencial.</w:t>
                </w:r>
              </w:p>
            </w:sdtContent>
          </w:sdt>
          <w:p w14:paraId="1B50C6C3" w14:textId="77777777" w:rsidR="00877125" w:rsidRPr="00985B0A" w:rsidRDefault="00877125" w:rsidP="00877125">
            <w:pPr>
              <w:rPr>
                <w:rStyle w:val="NameChar"/>
                <w:rFonts w:eastAsiaTheme="minorHAnsi"/>
                <w:lang w:val="es-CO"/>
              </w:rPr>
            </w:pPr>
          </w:p>
        </w:tc>
      </w:tr>
    </w:tbl>
    <w:p w14:paraId="040303ED" w14:textId="77777777" w:rsidR="00877125" w:rsidRPr="00985B0A" w:rsidRDefault="00877125" w:rsidP="000E1657">
      <w:pPr>
        <w:rPr>
          <w:lang w:val="es-CO"/>
        </w:rPr>
      </w:pPr>
      <w:r w:rsidRPr="000C6D8D">
        <w:rPr>
          <w:noProof/>
          <w:lang w:val="es-CO" w:eastAsia="es-CO" w:bidi="ar-SA"/>
        </w:rPr>
        <w:drawing>
          <wp:anchor distT="0" distB="0" distL="114300" distR="114300" simplePos="0" relativeHeight="251664384" behindDoc="1" locked="0" layoutInCell="1" allowOverlap="1" wp14:anchorId="43F74EC7" wp14:editId="2F7C44CE">
            <wp:simplePos x="0" y="0"/>
            <wp:positionH relativeFrom="column">
              <wp:posOffset>-484496</wp:posOffset>
            </wp:positionH>
            <wp:positionV relativeFrom="paragraph">
              <wp:posOffset>-1044054</wp:posOffset>
            </wp:positionV>
            <wp:extent cx="7778683" cy="10645254"/>
            <wp:effectExtent l="0" t="0" r="0" b="3810"/>
            <wp:wrapNone/>
            <wp:docPr id="12"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89071" cy="10659470"/>
                    </a:xfrm>
                    <a:prstGeom prst="rect">
                      <a:avLst/>
                    </a:prstGeom>
                  </pic:spPr>
                </pic:pic>
              </a:graphicData>
            </a:graphic>
            <wp14:sizeRelH relativeFrom="margin">
              <wp14:pctWidth>0</wp14:pctWidth>
            </wp14:sizeRelH>
            <wp14:sizeRelV relativeFrom="margin">
              <wp14:pctHeight>0</wp14:pctHeight>
            </wp14:sizeRelV>
          </wp:anchor>
        </w:drawing>
      </w:r>
    </w:p>
    <w:p w14:paraId="02BA45BC" w14:textId="77777777" w:rsidR="00877125" w:rsidRPr="00985B0A" w:rsidRDefault="00877125" w:rsidP="00877125">
      <w:pPr>
        <w:pStyle w:val="Ttulo1"/>
        <w:rPr>
          <w:lang w:val="es-CO"/>
        </w:rPr>
      </w:pPr>
      <w:r w:rsidRPr="00985B0A">
        <w:rPr>
          <w:lang w:val="es-CO"/>
        </w:rPr>
        <w:br w:type="page"/>
      </w:r>
    </w:p>
    <w:p w14:paraId="7A8415AA" w14:textId="3F322549" w:rsidR="0033610D" w:rsidRPr="000C6D8D" w:rsidRDefault="002E79EC" w:rsidP="006F66AD">
      <w:pPr>
        <w:pStyle w:val="Stylerea"/>
        <w:tabs>
          <w:tab w:val="center" w:pos="5400"/>
        </w:tabs>
      </w:pPr>
      <w:r w:rsidRPr="000C6D8D">
        <w:rPr>
          <w:noProof/>
          <w:lang w:eastAsia="es-CO" w:bidi="ar-SA"/>
        </w:rPr>
        <w:lastRenderedPageBreak/>
        <w:drawing>
          <wp:anchor distT="0" distB="0" distL="114300" distR="114300" simplePos="0" relativeHeight="251680768" behindDoc="1" locked="0" layoutInCell="1" allowOverlap="1" wp14:anchorId="4C4183A1" wp14:editId="17C0B031">
            <wp:simplePos x="0" y="0"/>
            <wp:positionH relativeFrom="column">
              <wp:posOffset>-525439</wp:posOffset>
            </wp:positionH>
            <wp:positionV relativeFrom="paragraph">
              <wp:posOffset>-443552</wp:posOffset>
            </wp:positionV>
            <wp:extent cx="7888406"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9212" cy="10058158"/>
                    </a:xfrm>
                    <a:prstGeom prst="rect">
                      <a:avLst/>
                    </a:prstGeom>
                  </pic:spPr>
                </pic:pic>
              </a:graphicData>
            </a:graphic>
            <wp14:sizeRelH relativeFrom="margin">
              <wp14:pctWidth>0</wp14:pctWidth>
            </wp14:sizeRelH>
            <wp14:sizeRelV relativeFrom="margin">
              <wp14:pctHeight>0</wp14:pctHeight>
            </wp14:sizeRelV>
          </wp:anchor>
        </w:drawing>
      </w:r>
      <w:r w:rsidR="00C66242" w:rsidRPr="000C6D8D">
        <w:t>S7-1200 de Siemens</w:t>
      </w:r>
      <w:r w:rsidR="006F66AD">
        <w:tab/>
      </w:r>
    </w:p>
    <w:p w14:paraId="7DAC5448" w14:textId="5BCFE6EB" w:rsidR="00C66242" w:rsidRPr="000C6D8D" w:rsidRDefault="00C66242" w:rsidP="00C66242">
      <w:pPr>
        <w:pStyle w:val="Body"/>
        <w:rPr>
          <w:lang w:val="es-CO"/>
        </w:rPr>
      </w:pPr>
    </w:p>
    <w:p w14:paraId="47185168" w14:textId="656743B0" w:rsidR="000164F0" w:rsidRDefault="000164F0" w:rsidP="000164F0">
      <w:pPr>
        <w:pStyle w:val="Body"/>
        <w:rPr>
          <w:lang w:val="es-CO"/>
        </w:rPr>
      </w:pPr>
      <w:r w:rsidRPr="000C6D8D">
        <w:rPr>
          <w:lang w:val="es-CO"/>
        </w:rPr>
        <w:t>En la siguiente Imagen</w:t>
      </w:r>
      <w:r w:rsidR="000C6D8D">
        <w:rPr>
          <w:lang w:val="es-CO"/>
        </w:rPr>
        <w:t xml:space="preserve"> se muestra un PLC s7-1200. En la parte izquierda de la imagen se pueden ver 3 pilotos. Estos indican el estado del PLC. El Primer led de izquierda a derecha alumbrara de color verde cuando el PLC esta en funcionamiento. Si por el contrario el PLC esta inactivo (modo STOP) alumbrara de color naranja. </w:t>
      </w:r>
    </w:p>
    <w:p w14:paraId="55464755" w14:textId="042B647F" w:rsidR="000C6D8D" w:rsidRDefault="000C6D8D" w:rsidP="000164F0">
      <w:pPr>
        <w:pStyle w:val="Body"/>
        <w:rPr>
          <w:lang w:val="es-CO"/>
        </w:rPr>
      </w:pPr>
    </w:p>
    <w:p w14:paraId="0FBAFCBC" w14:textId="2209325F" w:rsidR="000C6D8D" w:rsidRDefault="000C6D8D" w:rsidP="000164F0">
      <w:pPr>
        <w:pStyle w:val="Body"/>
        <w:rPr>
          <w:lang w:val="es-CO"/>
        </w:rPr>
      </w:pPr>
      <w:r>
        <w:rPr>
          <w:noProof/>
          <w:lang w:val="es-CO"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rPr>
          <w:lang w:val="es-CO"/>
        </w:rPr>
        <w:t>Los leds del lado derecho indicaran si una entrada o salida digital se encuentran activos. Levantando la tapa protectora se puede identificar un puerto ethernet. Este permite no solo conectar el PLC en red con otros PLC sino también programarlo junto con el software de siemens, TIA portal.</w:t>
      </w:r>
    </w:p>
    <w:p w14:paraId="55DE35B6" w14:textId="48BF60BB" w:rsidR="0066670D" w:rsidRDefault="0066670D" w:rsidP="000164F0">
      <w:pPr>
        <w:pStyle w:val="Body"/>
        <w:rPr>
          <w:lang w:val="es-CO"/>
        </w:rPr>
      </w:pPr>
    </w:p>
    <w:p w14:paraId="31C5AEC6" w14:textId="77777777" w:rsidR="0066670D" w:rsidRDefault="0066670D" w:rsidP="000164F0">
      <w:pPr>
        <w:pStyle w:val="Body"/>
        <w:rPr>
          <w:lang w:val="es-CO"/>
        </w:rPr>
      </w:pPr>
      <w:r>
        <w:rPr>
          <w:lang w:val="es-CO"/>
        </w:rPr>
        <w:t>Para iniciar la practica se debe verificar que el PLC se encuentra encendido y que esta conectado por medio de ethernet al computador que se usara para programarlo.</w:t>
      </w:r>
    </w:p>
    <w:p w14:paraId="70EEC910" w14:textId="357A596E" w:rsidR="0066670D" w:rsidRDefault="0066670D" w:rsidP="000164F0">
      <w:pPr>
        <w:pStyle w:val="Body"/>
        <w:rPr>
          <w:lang w:val="es-CO"/>
        </w:rPr>
      </w:pPr>
      <w:r>
        <w:rPr>
          <w:lang w:val="es-CO"/>
        </w:rPr>
        <w:t xml:space="preserve"> </w:t>
      </w:r>
    </w:p>
    <w:p w14:paraId="133C2195" w14:textId="04E10F40" w:rsidR="000C6D8D" w:rsidRDefault="000C6D8D" w:rsidP="000164F0">
      <w:pPr>
        <w:pStyle w:val="Body"/>
        <w:rPr>
          <w:lang w:val="es-CO"/>
        </w:rPr>
      </w:pPr>
    </w:p>
    <w:p w14:paraId="4912AD9E" w14:textId="3D2B5D86" w:rsidR="000C6D8D" w:rsidRDefault="00985B0A" w:rsidP="0066670D">
      <w:pPr>
        <w:pStyle w:val="Body"/>
        <w:rPr>
          <w:lang w:val="es-CO"/>
        </w:rPr>
      </w:pPr>
      <w:r>
        <w:rPr>
          <w:lang w:val="es-CO"/>
        </w:rPr>
        <w:t xml:space="preserve">Una vez verificado lo anterior, se inicia el programa TIA Portal, que significa </w:t>
      </w:r>
      <w:proofErr w:type="spellStart"/>
      <w:r>
        <w:rPr>
          <w:lang w:val="es-CO"/>
        </w:rPr>
        <w:t>Totally</w:t>
      </w:r>
      <w:proofErr w:type="spellEnd"/>
      <w:r>
        <w:rPr>
          <w:lang w:val="es-CO"/>
        </w:rPr>
        <w:t xml:space="preserve"> </w:t>
      </w:r>
      <w:proofErr w:type="spellStart"/>
      <w:r>
        <w:rPr>
          <w:lang w:val="es-CO"/>
        </w:rPr>
        <w:t>Integrated</w:t>
      </w:r>
      <w:proofErr w:type="spellEnd"/>
      <w:r>
        <w:rPr>
          <w:lang w:val="es-CO"/>
        </w:rPr>
        <w:t xml:space="preserve"> </w:t>
      </w:r>
      <w:proofErr w:type="spellStart"/>
      <w:r>
        <w:rPr>
          <w:lang w:val="es-CO"/>
        </w:rPr>
        <w:t>Automation</w:t>
      </w:r>
      <w:proofErr w:type="spellEnd"/>
      <w:r>
        <w:rPr>
          <w:lang w:val="es-CO"/>
        </w:rPr>
        <w:t xml:space="preserve"> Portal (en español Portal de Automatización Integrada).  Esto significa que todas las operaciones relacionadas con la programación del PLC están integradas en este único software.</w:t>
      </w:r>
    </w:p>
    <w:p w14:paraId="43AFB007" w14:textId="4600C7EC" w:rsidR="00985B0A" w:rsidRDefault="00985B0A" w:rsidP="0066670D">
      <w:pPr>
        <w:pStyle w:val="Body"/>
        <w:rPr>
          <w:lang w:val="es-CO"/>
        </w:rPr>
      </w:pPr>
    </w:p>
    <w:p w14:paraId="7885CF7D" w14:textId="69E41A1F" w:rsidR="00985B0A" w:rsidRDefault="009D7FED" w:rsidP="0066670D">
      <w:pPr>
        <w:pStyle w:val="Body"/>
        <w:rPr>
          <w:lang w:val="es-CO"/>
        </w:rPr>
      </w:pPr>
      <w:r w:rsidRPr="000C6D8D">
        <w:rPr>
          <w:noProof/>
          <w:lang w:eastAsia="es-CO" w:bidi="ar-SA"/>
        </w:rPr>
        <w:lastRenderedPageBreak/>
        <w:drawing>
          <wp:anchor distT="0" distB="0" distL="114300" distR="114300" simplePos="0" relativeHeight="251695104" behindDoc="1" locked="0" layoutInCell="1" allowOverlap="1" wp14:anchorId="6ECAFAB0" wp14:editId="22933803">
            <wp:simplePos x="0" y="0"/>
            <wp:positionH relativeFrom="column">
              <wp:posOffset>-546265</wp:posOffset>
            </wp:positionH>
            <wp:positionV relativeFrom="page">
              <wp:posOffset>-6985</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Pr>
          <w:noProof/>
          <w:lang w:val="es-CO"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04F429F2" w14:textId="169360CD" w:rsidR="00985B0A" w:rsidRDefault="00985B0A" w:rsidP="0066670D">
      <w:pPr>
        <w:pStyle w:val="Body"/>
        <w:rPr>
          <w:lang w:val="es-CO"/>
        </w:rPr>
      </w:pPr>
      <w:r>
        <w:rPr>
          <w:lang w:val="es-CO"/>
        </w:rPr>
        <w:t>Cuando se inicia TIA lo primero que se debe hacer es crear un proyecto. Una vez asignado el nombre al proyecto se deben agregar los dispositivos con los que se desea trabajar. En esta práctica se tratará únicamente del S7-1200.</w:t>
      </w:r>
    </w:p>
    <w:p w14:paraId="4F474AA0" w14:textId="7D06C1A6" w:rsidR="00985B0A" w:rsidRDefault="00985B0A" w:rsidP="0066670D">
      <w:pPr>
        <w:pStyle w:val="Body"/>
        <w:rPr>
          <w:lang w:val="es-CO"/>
        </w:rPr>
      </w:pPr>
    </w:p>
    <w:p w14:paraId="0740023B" w14:textId="6B950DF6" w:rsidR="00985B0A" w:rsidRDefault="00985B0A" w:rsidP="0066670D">
      <w:pPr>
        <w:pStyle w:val="Body"/>
        <w:rPr>
          <w:rFonts w:ascii="Arial" w:hAnsi="Arial" w:cs="Arial"/>
          <w:sz w:val="28"/>
          <w:szCs w:val="28"/>
          <w:lang w:val="es-ES"/>
        </w:rPr>
      </w:pPr>
      <w:r>
        <w:rPr>
          <w:lang w:val="es-CO"/>
        </w:rPr>
        <w:t xml:space="preserve">En la siguiente imagen se muestra </w:t>
      </w:r>
      <w:r w:rsidR="006F66AD">
        <w:rPr>
          <w:lang w:val="es-CO"/>
        </w:rPr>
        <w:t xml:space="preserve">cómo se agrega este PLC al proyecto. Nótese que existen numerosas variantes de esta referencia por lo que es importante para esta práctica usar la referencia exacta del PLC, en este caso el </w:t>
      </w:r>
      <w:r w:rsidR="006F66AD">
        <w:rPr>
          <w:rFonts w:ascii="Arial" w:hAnsi="Arial" w:cs="Arial"/>
          <w:sz w:val="28"/>
          <w:szCs w:val="28"/>
          <w:lang w:val="es-ES"/>
        </w:rPr>
        <w:t>S7-1214C AC/DC/RLY… 1BG40, tal como se muestra en la</w:t>
      </w:r>
      <w:r w:rsidR="00AA4B57">
        <w:rPr>
          <w:rFonts w:ascii="Arial" w:hAnsi="Arial" w:cs="Arial"/>
          <w:sz w:val="28"/>
          <w:szCs w:val="28"/>
          <w:lang w:val="es-ES"/>
        </w:rPr>
        <w:t>s dos</w:t>
      </w:r>
      <w:r w:rsidR="006F66AD">
        <w:rPr>
          <w:rFonts w:ascii="Arial" w:hAnsi="Arial" w:cs="Arial"/>
          <w:sz w:val="28"/>
          <w:szCs w:val="28"/>
          <w:lang w:val="es-ES"/>
        </w:rPr>
        <w:t xml:space="preserve"> </w:t>
      </w:r>
      <w:r w:rsidR="00AA4B57">
        <w:rPr>
          <w:rFonts w:ascii="Arial" w:hAnsi="Arial" w:cs="Arial"/>
          <w:sz w:val="28"/>
          <w:szCs w:val="28"/>
          <w:lang w:val="es-ES"/>
        </w:rPr>
        <w:t xml:space="preserve">imágenes a </w:t>
      </w:r>
      <w:proofErr w:type="spellStart"/>
      <w:r w:rsidR="00AA4B57">
        <w:rPr>
          <w:rFonts w:ascii="Arial" w:hAnsi="Arial" w:cs="Arial"/>
          <w:sz w:val="28"/>
          <w:szCs w:val="28"/>
          <w:lang w:val="es-ES"/>
        </w:rPr>
        <w:t>continuacion</w:t>
      </w:r>
      <w:proofErr w:type="spellEnd"/>
      <w:r w:rsidR="00AA4B57">
        <w:rPr>
          <w:rFonts w:ascii="Arial" w:hAnsi="Arial" w:cs="Arial"/>
          <w:sz w:val="28"/>
          <w:szCs w:val="28"/>
          <w:lang w:val="es-ES"/>
        </w:rPr>
        <w:t>.</w:t>
      </w:r>
    </w:p>
    <w:p w14:paraId="3A709E53" w14:textId="0D76B82A" w:rsidR="006F66AD" w:rsidRDefault="006F66AD" w:rsidP="0066670D">
      <w:pPr>
        <w:pStyle w:val="Body"/>
        <w:rPr>
          <w:rFonts w:ascii="Arial" w:hAnsi="Arial" w:cs="Arial"/>
          <w:sz w:val="28"/>
          <w:szCs w:val="28"/>
          <w:lang w:val="es-ES"/>
        </w:rPr>
      </w:pPr>
    </w:p>
    <w:p w14:paraId="1E83DDDB" w14:textId="43E2CFAF" w:rsidR="006F66AD" w:rsidRDefault="006F66AD" w:rsidP="0066670D">
      <w:pPr>
        <w:pStyle w:val="Body"/>
        <w:rPr>
          <w:rFonts w:ascii="Arial" w:hAnsi="Arial" w:cs="Arial"/>
          <w:sz w:val="28"/>
          <w:szCs w:val="28"/>
          <w:lang w:val="es-ES"/>
        </w:rPr>
      </w:pPr>
    </w:p>
    <w:p w14:paraId="3061396A" w14:textId="77777777" w:rsidR="00AA4B57" w:rsidRDefault="00AA4B57" w:rsidP="00AA4B57">
      <w:pPr>
        <w:pStyle w:val="Body"/>
        <w:jc w:val="center"/>
        <w:rPr>
          <w:lang w:val="es-CO"/>
        </w:rPr>
      </w:pPr>
      <w:r>
        <w:rPr>
          <w:rFonts w:ascii="Arial" w:hAnsi="Arial" w:cs="Arial"/>
          <w:noProof/>
          <w:sz w:val="28"/>
          <w:szCs w:val="28"/>
          <w:lang w:val="es-CO"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Default="009D7FED" w:rsidP="00AA4B57">
      <w:pPr>
        <w:pStyle w:val="Body"/>
        <w:jc w:val="center"/>
        <w:rPr>
          <w:lang w:val="es-CO"/>
        </w:rPr>
      </w:pPr>
      <w:r w:rsidRPr="000C6D8D">
        <w:rPr>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Pr>
          <w:noProof/>
          <w:lang w:val="es-CO"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Default="00AA4B57" w:rsidP="00AA4B57">
      <w:pPr>
        <w:pStyle w:val="Body"/>
        <w:jc w:val="center"/>
        <w:rPr>
          <w:lang w:val="es-CO"/>
        </w:rPr>
      </w:pPr>
    </w:p>
    <w:p w14:paraId="2CA8CE21" w14:textId="318E402D" w:rsidR="006F66AD" w:rsidRDefault="006F66AD" w:rsidP="0066670D">
      <w:pPr>
        <w:pStyle w:val="Body"/>
        <w:rPr>
          <w:lang w:val="es-CO"/>
        </w:rPr>
      </w:pPr>
      <w:r>
        <w:rPr>
          <w:lang w:val="es-CO"/>
        </w:rP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Default="006F66AD" w:rsidP="0066670D">
      <w:pPr>
        <w:pStyle w:val="Body"/>
        <w:rPr>
          <w:lang w:val="es-CO"/>
        </w:rPr>
      </w:pPr>
    </w:p>
    <w:p w14:paraId="056DD53D" w14:textId="2668A3ED" w:rsidR="006F66AD" w:rsidRDefault="005705E4" w:rsidP="0066670D">
      <w:pPr>
        <w:pStyle w:val="Body"/>
        <w:rPr>
          <w:lang w:val="es-CO"/>
        </w:rPr>
      </w:pPr>
      <w:r>
        <w:rPr>
          <w:noProof/>
          <w:lang w:val="es-CO"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7075072D" w14:textId="77777777" w:rsidR="00B10E8C" w:rsidRDefault="00B10E8C" w:rsidP="0066670D">
      <w:pPr>
        <w:pStyle w:val="Body"/>
        <w:rPr>
          <w:lang w:val="es-CO"/>
        </w:rPr>
      </w:pPr>
      <w:r>
        <w:rPr>
          <w:lang w:val="es-CO"/>
        </w:rPr>
        <w:lastRenderedPageBreak/>
        <w:t>Es muy importante verificar que el PLC esta en modo STOP antes de iniciar a programarlo ya que esto fomenta la costumbre de practicas de seguridad. Siempre que el PLC esté conectado a líneas producción industrial se debe tener presente que un error en el programa del PLC puede conducir a daños físicos graves e irreversibles tanto como para los equipos como para los operarios. A pesar de que este no es caso de estas prácticas, ya que los PLC no estarán conectados a ningún equipo de alta potencia, siempre es recomendable partir del modo STOP para interiorizar este concepto y no cometer errores en las aplicaciones reales.</w:t>
      </w:r>
    </w:p>
    <w:p w14:paraId="45DDEE07" w14:textId="77777777" w:rsidR="00B10E8C" w:rsidRDefault="00B10E8C" w:rsidP="0066670D">
      <w:pPr>
        <w:pStyle w:val="Body"/>
        <w:rPr>
          <w:lang w:val="es-CO"/>
        </w:rPr>
      </w:pPr>
    </w:p>
    <w:p w14:paraId="41E7C02E" w14:textId="77777777" w:rsidR="00B10E8C" w:rsidRDefault="00B10E8C" w:rsidP="0066670D">
      <w:pPr>
        <w:pStyle w:val="Body"/>
        <w:rPr>
          <w:lang w:val="es-CO"/>
        </w:rPr>
      </w:pPr>
      <w:r>
        <w:rPr>
          <w:lang w:val="es-CO"/>
        </w:rPr>
        <w:t xml:space="preserve">Basta con hacer </w:t>
      </w:r>
      <w:proofErr w:type="spellStart"/>
      <w:r>
        <w:rPr>
          <w:lang w:val="es-CO"/>
        </w:rPr>
        <w:t>click</w:t>
      </w:r>
      <w:proofErr w:type="spellEnd"/>
      <w:r>
        <w:rPr>
          <w:lang w:val="es-CO"/>
        </w:rPr>
        <w:t xml:space="preserve"> en el botón de Stop que se muestra en la siguiente imagen.</w:t>
      </w:r>
    </w:p>
    <w:p w14:paraId="764C037F" w14:textId="77777777" w:rsidR="00B10E8C" w:rsidRDefault="00B10E8C" w:rsidP="0066670D">
      <w:pPr>
        <w:pStyle w:val="Body"/>
        <w:rPr>
          <w:lang w:val="es-CO"/>
        </w:rPr>
      </w:pPr>
    </w:p>
    <w:p w14:paraId="17657312" w14:textId="75101FC8" w:rsidR="005705E4" w:rsidRDefault="005705E4" w:rsidP="0066670D">
      <w:pPr>
        <w:pStyle w:val="Body"/>
        <w:rPr>
          <w:lang w:val="es-CO"/>
        </w:rPr>
      </w:pPr>
      <w:r>
        <w:rPr>
          <w:noProof/>
          <w:lang w:val="es-CO"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Default="00B10E8C" w:rsidP="0066670D">
      <w:pPr>
        <w:pStyle w:val="Body"/>
        <w:rPr>
          <w:lang w:val="es-CO"/>
        </w:rPr>
      </w:pPr>
    </w:p>
    <w:p w14:paraId="02B09FF6" w14:textId="167AE38E" w:rsidR="00B10E8C" w:rsidRDefault="009E74F8" w:rsidP="0066670D">
      <w:pPr>
        <w:pStyle w:val="Body"/>
        <w:rPr>
          <w:lang w:val="es-CO"/>
        </w:rPr>
      </w:pPr>
      <w:r>
        <w:rPr>
          <w:lang w:val="es-CO"/>
        </w:rPr>
        <w:t xml:space="preserve">Se debe verificar que el piloto mencionado al comienzo de la guía se encuentre de color naranja, indicando que el PLC efectivamente está en modo STOP. </w:t>
      </w:r>
      <w:r w:rsidR="00233FD1">
        <w:rPr>
          <w:lang w:val="es-CO"/>
        </w:rPr>
        <w:t xml:space="preserve"> Si por el contrario esta de color verde significa que TIA no ha podido establecer la comunicación con el PLC y no ha podido ponerlo en modo STOP.</w:t>
      </w:r>
    </w:p>
    <w:p w14:paraId="0378725E" w14:textId="3EC820F8" w:rsidR="00233FD1" w:rsidRDefault="00233FD1" w:rsidP="0066670D">
      <w:pPr>
        <w:pStyle w:val="Body"/>
        <w:rPr>
          <w:lang w:val="es-CO"/>
        </w:rPr>
      </w:pPr>
    </w:p>
    <w:p w14:paraId="58DF6346" w14:textId="77777777" w:rsidR="005705E4" w:rsidRDefault="00233FD1" w:rsidP="00233FD1">
      <w:pPr>
        <w:pStyle w:val="Body"/>
        <w:rPr>
          <w:lang w:val="es-CO"/>
        </w:rPr>
      </w:pPr>
      <w:r>
        <w:rPr>
          <w:lang w:val="es-CO"/>
        </w:rPr>
        <w:t xml:space="preserve">Para esta primera practica se usará únicamente una entrada y salida digital. Ahora se debe abrir la sección de bloques de programa, como se muestra en la siguiente imagen. </w:t>
      </w:r>
      <w:r w:rsidR="006F66AD" w:rsidRPr="000C6D8D">
        <w:rPr>
          <w:noProof/>
          <w:lang w:val="es-CO"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Default="005705E4" w:rsidP="00233FD1">
      <w:pPr>
        <w:pStyle w:val="Body"/>
        <w:rPr>
          <w:lang w:val="es-CO"/>
        </w:rPr>
      </w:pPr>
      <w:r>
        <w:rPr>
          <w:noProof/>
          <w:lang w:val="es-CO"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0C6D8D">
        <w:rPr>
          <w:noProof/>
          <w:lang w:val="es-CO"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Default="00233FD1" w:rsidP="00233FD1">
      <w:pPr>
        <w:pStyle w:val="Body"/>
        <w:rPr>
          <w:lang w:val="es-CO"/>
        </w:rPr>
      </w:pPr>
    </w:p>
    <w:p w14:paraId="37E69435" w14:textId="1BCE4E4B" w:rsidR="00233FD1" w:rsidRDefault="00233FD1" w:rsidP="00233FD1">
      <w:pPr>
        <w:pStyle w:val="Body"/>
        <w:rPr>
          <w:lang w:val="es-CO"/>
        </w:rPr>
      </w:pPr>
      <w:r>
        <w:rPr>
          <w:lang w:val="es-CO"/>
        </w:rPr>
        <w:t>Allí se puede elaborar el programa del PLC usando el lenguaje Ladder.</w:t>
      </w:r>
    </w:p>
    <w:p w14:paraId="37125556" w14:textId="77777777" w:rsidR="00233FD1" w:rsidRDefault="00233FD1" w:rsidP="00233FD1">
      <w:pPr>
        <w:pStyle w:val="Body"/>
        <w:rPr>
          <w:lang w:val="es-CO"/>
        </w:rPr>
      </w:pPr>
    </w:p>
    <w:p w14:paraId="15C3E927" w14:textId="1B3C4EE7" w:rsidR="00233FD1" w:rsidRDefault="00233FD1" w:rsidP="00233FD1">
      <w:pPr>
        <w:pStyle w:val="Body"/>
        <w:rPr>
          <w:lang w:val="es-CO"/>
        </w:rPr>
      </w:pPr>
      <w:r>
        <w:rPr>
          <w:lang w:val="es-CO"/>
        </w:rPr>
        <w:t xml:space="preserve">Para acceder a las entradas y salidas digitales se hacer uso de las direcciones en memoria de los mismos. Basta con conocer el nombre de cada dirección para relacionarlo en el Ladder. Como se puede ver en la siguiente imagen se configura una entrada, cuyo símbolo es parecido a un capacitor, y se le pone de nombre </w:t>
      </w:r>
      <w:proofErr w:type="gramStart"/>
      <w:r>
        <w:rPr>
          <w:lang w:val="es-CO"/>
        </w:rPr>
        <w:t>i0.0 .</w:t>
      </w:r>
      <w:proofErr w:type="gramEnd"/>
    </w:p>
    <w:p w14:paraId="2AF69FFF" w14:textId="5264C670" w:rsidR="00233FD1" w:rsidRDefault="00233FD1" w:rsidP="00233FD1">
      <w:pPr>
        <w:pStyle w:val="Body"/>
        <w:rPr>
          <w:lang w:val="es-CO"/>
        </w:rPr>
      </w:pPr>
      <w:r>
        <w:rPr>
          <w:lang w:val="es-CO"/>
        </w:rPr>
        <w:t>Esto significa que cuando la entrada del PLC es 0, en el Ladder este símbolo estará abierto, pero cuando es 1 se encontrara en estado cerrado.</w:t>
      </w:r>
    </w:p>
    <w:p w14:paraId="5D3034F9" w14:textId="37D04186" w:rsidR="00233FD1" w:rsidRDefault="00233FD1" w:rsidP="00233FD1">
      <w:pPr>
        <w:pStyle w:val="Body"/>
        <w:rPr>
          <w:lang w:val="es-CO"/>
        </w:rPr>
      </w:pPr>
    </w:p>
    <w:p w14:paraId="2D49B0B0" w14:textId="4B6E75CA" w:rsidR="00233FD1" w:rsidRDefault="009D7FED" w:rsidP="00233FD1">
      <w:pPr>
        <w:pStyle w:val="Body"/>
        <w:rPr>
          <w:lang w:val="es-CO"/>
        </w:rPr>
      </w:pPr>
      <w:r w:rsidRPr="000C6D8D">
        <w:rPr>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Pr>
          <w:noProof/>
          <w:lang w:val="es-CO"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Default="00A9695D" w:rsidP="00233FD1">
      <w:pPr>
        <w:pStyle w:val="Body"/>
        <w:rPr>
          <w:lang w:val="es-CO"/>
        </w:rPr>
      </w:pPr>
    </w:p>
    <w:p w14:paraId="38FDC200" w14:textId="77777777" w:rsidR="00A9695D" w:rsidRDefault="00A9695D" w:rsidP="00233FD1">
      <w:pPr>
        <w:pStyle w:val="Body"/>
        <w:rPr>
          <w:lang w:val="es-CO"/>
        </w:rPr>
      </w:pPr>
    </w:p>
    <w:p w14:paraId="10AB88F8" w14:textId="58E8D86F" w:rsidR="00233FD1" w:rsidRDefault="00233FD1" w:rsidP="00233FD1">
      <w:pPr>
        <w:pStyle w:val="Body"/>
        <w:rPr>
          <w:lang w:val="es-CO"/>
        </w:rPr>
      </w:pPr>
      <w:r>
        <w:rPr>
          <w:lang w:val="es-CO"/>
        </w:rPr>
        <w:t>También se puede ver que se ha agregado un símbolo parecido a dos paréntesis. Este corresponde a la salida digital</w:t>
      </w:r>
      <w:r w:rsidR="004E7BA7">
        <w:rPr>
          <w:lang w:val="es-CO"/>
        </w:rPr>
        <w:t xml:space="preserve"> designada por el nombre </w:t>
      </w:r>
      <w:proofErr w:type="gramStart"/>
      <w:r w:rsidR="004E7BA7">
        <w:rPr>
          <w:lang w:val="es-CO"/>
        </w:rPr>
        <w:t>q0.0 .</w:t>
      </w:r>
      <w:proofErr w:type="gramEnd"/>
      <w:r w:rsidR="004E7BA7">
        <w:rPr>
          <w:lang w:val="es-CO"/>
        </w:rPr>
        <w:t xml:space="preserve"> Como se puede ver únicamente conociendo los nombres de cada salida se puede hacer la debida configuración en el diagrama Ladder. </w:t>
      </w:r>
    </w:p>
    <w:p w14:paraId="00A43047" w14:textId="40433792" w:rsidR="0011720F" w:rsidRDefault="0011720F" w:rsidP="00233FD1">
      <w:pPr>
        <w:pStyle w:val="Body"/>
        <w:rPr>
          <w:lang w:val="es-CO"/>
        </w:rPr>
      </w:pPr>
    </w:p>
    <w:p w14:paraId="659DA967" w14:textId="6AA5552E" w:rsidR="0011720F" w:rsidRDefault="0011720F" w:rsidP="00233FD1">
      <w:pPr>
        <w:pStyle w:val="Body"/>
        <w:rPr>
          <w:lang w:val="es-CO"/>
        </w:rPr>
      </w:pPr>
      <w:r>
        <w:rPr>
          <w:lang w:val="es-CO"/>
        </w:rPr>
        <w:t>En la figura que se muestra a continuación se puede ver el diagrama eléctrico de las entradas y salidas digitales del PLC.  En el diagrama se puede observar que la referencia de las entradas digitales es el pin M1</w:t>
      </w:r>
      <w:r w:rsidR="00297722">
        <w:rPr>
          <w:lang w:val="es-CO"/>
        </w:rPr>
        <w:t xml:space="preserve"> mientras que L designa las referencias para las salidas de </w:t>
      </w:r>
      <w:proofErr w:type="spellStart"/>
      <w:r w:rsidR="00297722">
        <w:rPr>
          <w:lang w:val="es-CO"/>
        </w:rPr>
        <w:t>relay</w:t>
      </w:r>
      <w:proofErr w:type="spellEnd"/>
      <w:r w:rsidR="00297722">
        <w:rPr>
          <w:lang w:val="es-CO"/>
        </w:rPr>
        <w:t>.</w:t>
      </w:r>
    </w:p>
    <w:p w14:paraId="77424B4C" w14:textId="7F78CC82" w:rsidR="00297722" w:rsidRDefault="00297722" w:rsidP="00233FD1">
      <w:pPr>
        <w:pStyle w:val="Body"/>
        <w:rPr>
          <w:lang w:val="es-CO"/>
        </w:rPr>
      </w:pPr>
    </w:p>
    <w:p w14:paraId="6A3656B9" w14:textId="4227C29C" w:rsidR="00297722" w:rsidRDefault="009D7FED" w:rsidP="00233FD1">
      <w:pPr>
        <w:pStyle w:val="Body"/>
        <w:rPr>
          <w:lang w:val="es-CO"/>
        </w:rPr>
      </w:pPr>
      <w:r w:rsidRPr="000C6D8D">
        <w:rPr>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Pr>
          <w:noProof/>
          <w:lang w:val="es-CO" w:eastAsia="es-CO" w:bidi="ar-SA"/>
        </w:rPr>
        <w:drawing>
          <wp:inline distT="0" distB="0" distL="0" distR="0" wp14:anchorId="2BD0DF01" wp14:editId="0A61BEC8">
            <wp:extent cx="4333875" cy="3739715"/>
            <wp:effectExtent l="0" t="0" r="0"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660" t="24140" r="42294" b="43573"/>
                    <a:stretch/>
                  </pic:blipFill>
                  <pic:spPr bwMode="auto">
                    <a:xfrm>
                      <a:off x="0" y="0"/>
                      <a:ext cx="4349870" cy="3753517"/>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Default="00297722" w:rsidP="00233FD1">
      <w:pPr>
        <w:pStyle w:val="Body"/>
        <w:rPr>
          <w:lang w:val="es-CO"/>
        </w:rPr>
      </w:pPr>
    </w:p>
    <w:p w14:paraId="6C49E807" w14:textId="27C16A19" w:rsidR="00297722" w:rsidRDefault="00297722" w:rsidP="00233FD1">
      <w:pPr>
        <w:pStyle w:val="Body"/>
        <w:rPr>
          <w:lang w:val="es-CO"/>
        </w:rPr>
      </w:pPr>
      <w:r>
        <w:rPr>
          <w:lang w:val="es-CO"/>
        </w:rPr>
        <w:t>Una vez que ya hemos desarrollado el programa en Ladder pasamos a realizar las conexiones. En esta ocasión se tratará de una conexión de la tierra de la fuente de 24 V a M1 y un cable para al aire para conectar y desconectar el positivo de la fuente a I0.0. La salida digital se puede verificar con un multímetro, midiendo continuidad entre el pin L1 y la salida q0.0.</w:t>
      </w:r>
    </w:p>
    <w:p w14:paraId="477FB876" w14:textId="09D45386" w:rsidR="00297722" w:rsidRDefault="00297722" w:rsidP="00233FD1">
      <w:pPr>
        <w:pStyle w:val="Body"/>
        <w:rPr>
          <w:lang w:val="es-CO"/>
        </w:rPr>
      </w:pPr>
    </w:p>
    <w:p w14:paraId="3194E830" w14:textId="2F95FAC0" w:rsidR="00297722" w:rsidRDefault="00297722" w:rsidP="00233FD1">
      <w:pPr>
        <w:pStyle w:val="Body"/>
        <w:rPr>
          <w:lang w:val="es-CO"/>
        </w:rPr>
      </w:pPr>
      <w:r>
        <w:rPr>
          <w:lang w:val="es-CO"/>
        </w:rPr>
        <w:t xml:space="preserve">Una vez hechas las conexiones se procede a programar el dispositivo, dando </w:t>
      </w:r>
      <w:proofErr w:type="spellStart"/>
      <w:r>
        <w:rPr>
          <w:lang w:val="es-CO"/>
        </w:rPr>
        <w:t>click</w:t>
      </w:r>
      <w:proofErr w:type="spellEnd"/>
      <w:r>
        <w:rPr>
          <w:lang w:val="es-CO"/>
        </w:rPr>
        <w:t xml:space="preserve"> en el botón que se muestra en la siguiente ilustración.</w:t>
      </w:r>
    </w:p>
    <w:p w14:paraId="710800C7" w14:textId="77777777" w:rsidR="00297722" w:rsidRDefault="00297722" w:rsidP="00233FD1">
      <w:pPr>
        <w:pStyle w:val="Body"/>
        <w:rPr>
          <w:lang w:val="es-CO"/>
        </w:rPr>
      </w:pPr>
    </w:p>
    <w:p w14:paraId="6F09B3F0" w14:textId="057C2E1C" w:rsidR="0011720F" w:rsidRDefault="0011720F" w:rsidP="00233FD1">
      <w:pPr>
        <w:pStyle w:val="Body"/>
        <w:rPr>
          <w:lang w:val="es-CO"/>
        </w:rPr>
      </w:pPr>
      <w:r w:rsidRPr="000C6D8D">
        <w:rPr>
          <w:noProof/>
          <w:lang w:val="es-CO"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val="es-CO"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Default="00297722" w:rsidP="00233FD1">
      <w:pPr>
        <w:pStyle w:val="Body"/>
        <w:rPr>
          <w:lang w:val="es-CO"/>
        </w:rPr>
      </w:pPr>
    </w:p>
    <w:p w14:paraId="1495FC76" w14:textId="093DD7E6" w:rsidR="00297722" w:rsidRDefault="00297722" w:rsidP="00233FD1">
      <w:pPr>
        <w:pStyle w:val="Body"/>
        <w:rPr>
          <w:lang w:val="es-CO"/>
        </w:rPr>
      </w:pPr>
      <w:r>
        <w:rPr>
          <w:lang w:val="es-CO"/>
        </w:rPr>
        <w:t xml:space="preserve">Seguido de esto aparecerá una ventana en la que debe iniciar la búsqueda del dispositivo. Una vez encontrado y seleccionado se procede a programar </w:t>
      </w:r>
      <w:r w:rsidR="00DB3C96">
        <w:rPr>
          <w:lang w:val="es-CO"/>
        </w:rPr>
        <w:t xml:space="preserve">y finalmente se pone el </w:t>
      </w:r>
      <w:proofErr w:type="spellStart"/>
      <w:r w:rsidR="00DB3C96">
        <w:rPr>
          <w:lang w:val="es-CO"/>
        </w:rPr>
        <w:t>plc</w:t>
      </w:r>
      <w:proofErr w:type="spellEnd"/>
      <w:r w:rsidR="00DB3C96">
        <w:rPr>
          <w:lang w:val="es-CO"/>
        </w:rPr>
        <w:t xml:space="preserve"> en modo run.</w:t>
      </w:r>
    </w:p>
    <w:p w14:paraId="7C79A364" w14:textId="618401C8" w:rsidR="00233FD1" w:rsidRDefault="00233FD1" w:rsidP="00233FD1">
      <w:pPr>
        <w:pStyle w:val="Body"/>
        <w:rPr>
          <w:lang w:val="es-CO"/>
        </w:rPr>
      </w:pPr>
    </w:p>
    <w:p w14:paraId="2A18AFAA" w14:textId="41BE7B0B" w:rsidR="00F511D6" w:rsidRDefault="00A9695D" w:rsidP="00233FD1">
      <w:pPr>
        <w:pStyle w:val="Body"/>
        <w:rPr>
          <w:lang w:val="es-CO"/>
        </w:rPr>
      </w:pPr>
      <w:r>
        <w:rPr>
          <w:noProof/>
          <w:lang w:val="es-CO" w:eastAsia="es-CO" w:bidi="ar-SA"/>
        </w:rPr>
        <w:lastRenderedPageBreak/>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59E371C2" w14:textId="77777777" w:rsidR="00A9695D" w:rsidRDefault="00A9695D" w:rsidP="00233FD1">
      <w:pPr>
        <w:pStyle w:val="Body"/>
        <w:rPr>
          <w:lang w:val="es-CO"/>
        </w:rPr>
      </w:pPr>
    </w:p>
    <w:p w14:paraId="059010C6" w14:textId="77777777" w:rsidR="00A9695D" w:rsidRDefault="00A9695D" w:rsidP="00233FD1">
      <w:pPr>
        <w:pStyle w:val="Body"/>
        <w:rPr>
          <w:lang w:val="es-CO"/>
        </w:rPr>
      </w:pPr>
    </w:p>
    <w:p w14:paraId="244138B3" w14:textId="6E2011B4" w:rsidR="006F66AD" w:rsidRPr="006F66AD" w:rsidRDefault="006F66AD" w:rsidP="006F66AD">
      <w:pPr>
        <w:rPr>
          <w:lang w:val="es-CO"/>
        </w:rPr>
      </w:pPr>
    </w:p>
    <w:p w14:paraId="3D261E70" w14:textId="3CE28C0F" w:rsidR="006F66AD" w:rsidRPr="006F66AD" w:rsidRDefault="006F66AD" w:rsidP="006F66AD">
      <w:pPr>
        <w:rPr>
          <w:lang w:val="es-CO"/>
        </w:rPr>
      </w:pPr>
    </w:p>
    <w:p w14:paraId="65A26217" w14:textId="221245D2" w:rsidR="006F66AD" w:rsidRPr="006F66AD" w:rsidRDefault="006F66AD" w:rsidP="006F66AD">
      <w:pPr>
        <w:rPr>
          <w:lang w:val="es-CO"/>
        </w:rPr>
      </w:pPr>
    </w:p>
    <w:p w14:paraId="2B233B2E" w14:textId="70F2850A" w:rsidR="006F66AD" w:rsidRPr="006F66AD" w:rsidRDefault="006F66AD" w:rsidP="006F66AD">
      <w:pPr>
        <w:rPr>
          <w:lang w:val="es-CO"/>
        </w:rPr>
      </w:pPr>
    </w:p>
    <w:p w14:paraId="411FC0EB" w14:textId="36FC52D6" w:rsidR="006F66AD" w:rsidRPr="006F66AD" w:rsidRDefault="006F66AD" w:rsidP="006F66AD">
      <w:pPr>
        <w:rPr>
          <w:lang w:val="es-CO"/>
        </w:rPr>
      </w:pPr>
    </w:p>
    <w:p w14:paraId="70ECDFAE" w14:textId="619F8C7D" w:rsidR="006F66AD" w:rsidRPr="006F66AD" w:rsidRDefault="006F66AD" w:rsidP="006F66AD">
      <w:pPr>
        <w:rPr>
          <w:lang w:val="es-CO"/>
        </w:rPr>
      </w:pPr>
    </w:p>
    <w:p w14:paraId="311AAE1E" w14:textId="254D3E77" w:rsidR="006F66AD" w:rsidRPr="006F66AD" w:rsidRDefault="006F66AD" w:rsidP="006F66AD">
      <w:pPr>
        <w:rPr>
          <w:lang w:val="es-CO"/>
        </w:rPr>
      </w:pPr>
    </w:p>
    <w:p w14:paraId="40AEEF82" w14:textId="4E93F6DB" w:rsidR="00F511D6" w:rsidRPr="00F511D6" w:rsidRDefault="00F511D6" w:rsidP="005566B6">
      <w:pPr>
        <w:pStyle w:val="Stylerea"/>
      </w:pPr>
      <w:r w:rsidRPr="000C6D8D">
        <w:rPr>
          <w:noProof/>
          <w:lang w:eastAsia="es-CO" w:bidi="ar-SA"/>
        </w:rPr>
        <w:drawing>
          <wp:anchor distT="0" distB="0" distL="114300" distR="114300" simplePos="0" relativeHeight="251689984" behindDoc="1" locked="0" layoutInCell="1" allowOverlap="1" wp14:anchorId="3A2988E9" wp14:editId="5DFBAC86">
            <wp:simplePos x="0" y="0"/>
            <wp:positionH relativeFrom="column">
              <wp:posOffset>-436245</wp:posOffset>
            </wp:positionH>
            <wp:positionV relativeFrom="page">
              <wp:posOffset>33655</wp:posOffset>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3991C183" w14:textId="7B387FBD" w:rsidR="006F66AD" w:rsidRDefault="006F66AD" w:rsidP="006F66AD">
      <w:pPr>
        <w:rPr>
          <w:lang w:val="es-CO"/>
        </w:rPr>
      </w:pPr>
    </w:p>
    <w:p w14:paraId="41895E1C" w14:textId="4DEC3A1A" w:rsidR="00F511D6" w:rsidRDefault="00F511D6" w:rsidP="00F511D6">
      <w:pPr>
        <w:pStyle w:val="Ttulo1"/>
        <w:rPr>
          <w:lang w:val="es-CO"/>
        </w:rPr>
      </w:pPr>
    </w:p>
    <w:p w14:paraId="7A7DE0CB" w14:textId="4A25B46C" w:rsidR="00F511D6" w:rsidRDefault="00F511D6" w:rsidP="00F511D6">
      <w:pPr>
        <w:rPr>
          <w:lang w:val="es-CO"/>
        </w:rPr>
      </w:pPr>
    </w:p>
    <w:p w14:paraId="238763A2" w14:textId="1C0613DF" w:rsidR="00F511D6" w:rsidRDefault="00F511D6" w:rsidP="00F511D6">
      <w:pPr>
        <w:pStyle w:val="Ttulo1"/>
        <w:rPr>
          <w:lang w:val="es-CO"/>
        </w:rPr>
      </w:pPr>
    </w:p>
    <w:p w14:paraId="30351992" w14:textId="0022BB6D" w:rsidR="00F511D6" w:rsidRDefault="00F511D6" w:rsidP="00F511D6">
      <w:pPr>
        <w:rPr>
          <w:lang w:val="es-CO"/>
        </w:rPr>
      </w:pPr>
    </w:p>
    <w:p w14:paraId="5A4924BE" w14:textId="19BD1052" w:rsidR="00F511D6" w:rsidRDefault="00F511D6" w:rsidP="009005D1">
      <w:pPr>
        <w:pStyle w:val="Ttulo1"/>
        <w:rPr>
          <w:lang w:val="es-CO"/>
        </w:rPr>
      </w:pPr>
    </w:p>
    <w:p w14:paraId="4ABEFBA6" w14:textId="118ABCB0" w:rsidR="006F66AD" w:rsidRDefault="006F66AD" w:rsidP="006F66AD">
      <w:pPr>
        <w:rPr>
          <w:rFonts w:asciiTheme="minorHAnsi" w:hAnsiTheme="minorHAnsi"/>
          <w:color w:val="0D0D0D" w:themeColor="text1" w:themeTint="F2"/>
          <w:sz w:val="28"/>
          <w:lang w:val="es-CO"/>
        </w:rPr>
      </w:pPr>
      <w:bookmarkStart w:id="0" w:name="_GoBack"/>
      <w:bookmarkEnd w:id="0"/>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F511D6" w:rsidRPr="000C6D8D" w14:paraId="13A658FE" w14:textId="77777777" w:rsidTr="00615F89">
        <w:trPr>
          <w:trHeight w:val="3225"/>
        </w:trPr>
        <w:tc>
          <w:tcPr>
            <w:tcW w:w="10891" w:type="dxa"/>
          </w:tcPr>
          <w:p w14:paraId="0EDA4409" w14:textId="4AB00C9E" w:rsidR="00F511D6" w:rsidRPr="000C6D8D" w:rsidRDefault="009A295D" w:rsidP="00615F89">
            <w:pPr>
              <w:pStyle w:val="OrganizationName"/>
              <w:framePr w:hSpace="0" w:wrap="auto" w:vAnchor="margin" w:xAlign="left" w:yAlign="inline"/>
              <w:ind w:firstLine="0"/>
              <w:rPr>
                <w:lang w:val="es-CO"/>
              </w:rPr>
            </w:pPr>
            <w:sdt>
              <w:sdtPr>
                <w:rPr>
                  <w:rStyle w:val="OrganizationNameChar"/>
                  <w:b/>
                  <w:lang w:val="es-CO"/>
                </w:rPr>
                <w:id w:val="1081326536"/>
                <w:placeholder>
                  <w:docPart w:val="88E09E1C9B0948C88D08B86EE7ADC9B4"/>
                </w:placeholder>
                <w15:appearance w15:val="hidden"/>
              </w:sdtPr>
              <w:sdtEndPr>
                <w:rPr>
                  <w:rStyle w:val="Fuentedeprrafopredeter"/>
                </w:rPr>
              </w:sdtEndPr>
              <w:sdtContent>
                <w:r w:rsidR="00F511D6">
                  <w:rPr>
                    <w:rStyle w:val="OrganizationNameChar"/>
                    <w:b/>
                    <w:lang w:val="es-CO"/>
                  </w:rPr>
                  <w:t>C</w:t>
                </w:r>
                <w:r w:rsidR="00F511D6" w:rsidRPr="00F511D6">
                  <w:rPr>
                    <w:rStyle w:val="OrganizationNameChar"/>
                    <w:b/>
                    <w:lang w:val="es-CO"/>
                  </w:rPr>
                  <w:t>omunicación entre</w:t>
                </w:r>
                <w:r w:rsidR="00F511D6">
                  <w:rPr>
                    <w:rStyle w:val="OrganizationNameChar"/>
                    <w:b/>
                    <w:lang w:val="es-CO"/>
                  </w:rPr>
                  <w:t xml:space="preserve"> </w:t>
                </w:r>
                <w:r w:rsidR="00BE681C">
                  <w:rPr>
                    <w:rStyle w:val="OrganizationNameChar"/>
                    <w:b/>
                    <w:lang w:val="es-CO"/>
                  </w:rPr>
                  <w:t>Controladores PLC sobre E</w:t>
                </w:r>
                <w:r w:rsidR="00F511D6" w:rsidRPr="00F511D6">
                  <w:rPr>
                    <w:rStyle w:val="OrganizationNameChar"/>
                    <w:b/>
                    <w:lang w:val="es-CO"/>
                  </w:rPr>
                  <w:t>thernet</w:t>
                </w:r>
              </w:sdtContent>
            </w:sdt>
          </w:p>
          <w:p w14:paraId="6670D067" w14:textId="60B5FB11" w:rsidR="00F511D6" w:rsidRPr="000C6D8D" w:rsidRDefault="00F511D6" w:rsidP="00615F89">
            <w:pPr>
              <w:pStyle w:val="OrganizationName"/>
              <w:framePr w:hSpace="0" w:wrap="auto" w:vAnchor="margin" w:xAlign="left" w:yAlign="inline"/>
              <w:ind w:firstLine="0"/>
              <w:rPr>
                <w:lang w:val="es-CO"/>
              </w:rPr>
            </w:pPr>
          </w:p>
          <w:p w14:paraId="10F7F608" w14:textId="6BDBE3B2" w:rsidR="00F511D6" w:rsidRPr="000C6D8D" w:rsidRDefault="00F511D6" w:rsidP="00615F89">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88862795"/>
                                    <w15:appearance w15:val="hidden"/>
                                  </w:sdtPr>
                                  <w:sdtEndPr>
                                    <w:rPr>
                                      <w:rStyle w:val="nfasis"/>
                                    </w:rPr>
                                  </w:sdtEndPr>
                                  <w:sdtContent>
                                    <w:p w14:paraId="00711671" w14:textId="7CA531BD" w:rsidR="00F511D6" w:rsidRPr="002E79EC" w:rsidRDefault="00F511D6" w:rsidP="00F511D6">
                                      <w:pPr>
                                        <w:pStyle w:val="Name"/>
                                        <w:rPr>
                                          <w:rStyle w:val="nfasis"/>
                                          <w:lang w:val="es-CO"/>
                                        </w:rPr>
                                      </w:pPr>
                                      <w:r w:rsidRPr="002E79EC">
                                        <w:rPr>
                                          <w:rStyle w:val="nfasis"/>
                                          <w:lang w:val="es-CO"/>
                                        </w:rPr>
                                        <w:t>En esta práctica aprenderemos</w:t>
                                      </w:r>
                                      <w:r>
                                        <w:rPr>
                                          <w:rStyle w:val="nfasis"/>
                                          <w:lang w:val="es-CO"/>
                                        </w:rPr>
                                        <w:t xml:space="preserve"> a co</w:t>
                                      </w:r>
                                      <w:r w:rsidR="008D7B6B">
                                        <w:rPr>
                                          <w:rStyle w:val="nfasis"/>
                                          <w:lang w:val="es-CO"/>
                                        </w:rPr>
                                        <w:t>nfigurar una red de PLC sobre una red de Ethernet.</w:t>
                                      </w:r>
                                    </w:p>
                                  </w:sdtContent>
                                </w:sdt>
                                <w:p w14:paraId="0D769D75" w14:textId="77777777" w:rsidR="00F511D6" w:rsidRPr="002E79EC" w:rsidRDefault="00F511D6"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Text Box 20" o:spid="_x0000_s1033"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mjUxNzICAABb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488862795"/>
                              <w15:appearance w15:val="hidden"/>
                            </w:sdtPr>
                            <w:sdtEndPr>
                              <w:rPr>
                                <w:rStyle w:val="nfasis"/>
                              </w:rPr>
                            </w:sdtEndPr>
                            <w:sdtContent>
                              <w:p w14:paraId="00711671" w14:textId="7CA531BD" w:rsidR="00F511D6" w:rsidRPr="002E79EC" w:rsidRDefault="00F511D6" w:rsidP="00F511D6">
                                <w:pPr>
                                  <w:pStyle w:val="Name"/>
                                  <w:rPr>
                                    <w:rStyle w:val="nfasis"/>
                                    <w:lang w:val="es-CO"/>
                                  </w:rPr>
                                </w:pPr>
                                <w:r w:rsidRPr="002E79EC">
                                  <w:rPr>
                                    <w:rStyle w:val="nfasis"/>
                                    <w:lang w:val="es-CO"/>
                                  </w:rPr>
                                  <w:t>En esta práctica aprenderemos</w:t>
                                </w:r>
                                <w:r>
                                  <w:rPr>
                                    <w:rStyle w:val="nfasis"/>
                                    <w:lang w:val="es-CO"/>
                                  </w:rPr>
                                  <w:t xml:space="preserve"> a co</w:t>
                                </w:r>
                                <w:r w:rsidR="008D7B6B">
                                  <w:rPr>
                                    <w:rStyle w:val="nfasis"/>
                                    <w:lang w:val="es-CO"/>
                                  </w:rPr>
                                  <w:t>nfigurar una red de PLC sobre una red de Ethernet.</w:t>
                                </w:r>
                              </w:p>
                            </w:sdtContent>
                          </w:sdt>
                          <w:p w14:paraId="0D769D75" w14:textId="77777777" w:rsidR="00F511D6" w:rsidRPr="002E79EC" w:rsidRDefault="00F511D6" w:rsidP="00F511D6">
                            <w:pPr>
                              <w:rPr>
                                <w:lang w:val="es-CO"/>
                              </w:rPr>
                            </w:pPr>
                          </w:p>
                        </w:txbxContent>
                      </v:textbox>
                      <w10:anchorlock/>
                    </v:shape>
                  </w:pict>
                </mc:Fallback>
              </mc:AlternateContent>
            </w:r>
          </w:p>
        </w:tc>
      </w:tr>
      <w:tr w:rsidR="00F511D6" w:rsidRPr="000C6D8D" w14:paraId="689E57C0" w14:textId="77777777" w:rsidTr="00615F89">
        <w:trPr>
          <w:trHeight w:val="3022"/>
        </w:trPr>
        <w:tc>
          <w:tcPr>
            <w:tcW w:w="10891" w:type="dxa"/>
            <w:shd w:val="clear" w:color="auto" w:fill="auto"/>
            <w:vAlign w:val="center"/>
          </w:tcPr>
          <w:p w14:paraId="6FB0B1B5" w14:textId="375F1398" w:rsidR="00F511D6" w:rsidRPr="000C6D8D" w:rsidRDefault="00BE681C" w:rsidP="00615F89">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w:drawing>
                <wp:anchor distT="0" distB="0" distL="114300" distR="114300" simplePos="0" relativeHeight="251692032" behindDoc="1" locked="0" layoutInCell="1" allowOverlap="1" wp14:anchorId="44E82D26" wp14:editId="4AE09708">
                  <wp:simplePos x="0" y="0"/>
                  <wp:positionH relativeFrom="page">
                    <wp:posOffset>-443865</wp:posOffset>
                  </wp:positionH>
                  <wp:positionV relativeFrom="page">
                    <wp:posOffset>-3489960</wp:posOffset>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F511D6" w:rsidRPr="000C6D8D">
              <w:rPr>
                <w:noProof/>
                <w:lang w:val="es-CO" w:eastAsia="es-CO"/>
              </w:rPr>
              <mc:AlternateContent>
                <mc:Choice Requires="wps">
                  <w:drawing>
                    <wp:inline distT="0" distB="0" distL="0" distR="0" wp14:anchorId="0FBA8F45" wp14:editId="55140CB6">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97740373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605761" w:rsidRDefault="00605761"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7777777" w:rsidR="00605761" w:rsidRDefault="00605761"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6E54F24B" w:rsidR="00F511D6" w:rsidRPr="00605761" w:rsidRDefault="00605761"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PLC.</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Text Box 21" o:spid="_x0000_s1034"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m0vWgIAAK4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" fillcolor="#333947 [3207]" stroked="f" strokeweight=".5pt">
                      <v:fill opacity="43176f"/>
                      <v:textbox inset="28.8pt,,28.8pt">
                        <w:txbxContent>
                          <w:sdt>
                            <w:sdtPr>
                              <w:rPr>
                                <w:rStyle w:val="NameChar"/>
                                <w:rFonts w:eastAsiaTheme="minorHAnsi"/>
                              </w:rPr>
                              <w:id w:val="197740373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605761" w:rsidRDefault="00605761"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7777777" w:rsidR="00605761" w:rsidRDefault="00605761"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6E54F24B" w:rsidR="00F511D6" w:rsidRPr="00605761" w:rsidRDefault="00605761"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PLC.</w:t>
                                </w:r>
                              </w:p>
                            </w:sdtContent>
                          </w:sdt>
                        </w:txbxContent>
                      </v:textbox>
                      <w10:anchorlock/>
                    </v:shape>
                  </w:pict>
                </mc:Fallback>
              </mc:AlternateContent>
            </w:r>
          </w:p>
        </w:tc>
      </w:tr>
      <w:tr w:rsidR="00F511D6" w:rsidRPr="00985B0A" w14:paraId="04D3C04C" w14:textId="77777777" w:rsidTr="00615F89">
        <w:trPr>
          <w:trHeight w:val="5476"/>
        </w:trPr>
        <w:tc>
          <w:tcPr>
            <w:tcW w:w="10891" w:type="dxa"/>
          </w:tcPr>
          <w:p w14:paraId="1D994947" w14:textId="0E6C5FAF" w:rsidR="00F511D6" w:rsidRPr="000C6D8D" w:rsidRDefault="00F511D6" w:rsidP="00615F89">
            <w:pPr>
              <w:pStyle w:val="Name"/>
              <w:framePr w:hSpace="0" w:wrap="auto" w:vAnchor="margin" w:xAlign="left" w:yAlign="inline"/>
              <w:suppressOverlap w:val="0"/>
              <w:rPr>
                <w:rStyle w:val="NameChar"/>
                <w:lang w:val="es-CO"/>
              </w:rPr>
            </w:pPr>
          </w:p>
          <w:sdt>
            <w:sdtPr>
              <w:rPr>
                <w:rStyle w:val="NameChar"/>
                <w:rFonts w:eastAsiaTheme="minorHAnsi"/>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513E549C" w:rsidR="008D7B6B" w:rsidRDefault="00F511D6" w:rsidP="00615F89">
                <w:pPr>
                  <w:pStyle w:val="NotesText"/>
                  <w:rPr>
                    <w:rStyle w:val="NameChar"/>
                    <w:rFonts w:eastAsiaTheme="minorHAnsi"/>
                    <w:lang w:val="es-CO"/>
                  </w:rPr>
                </w:pPr>
                <w:r>
                  <w:rPr>
                    <w:rStyle w:val="NameChar"/>
                    <w:rFonts w:eastAsiaTheme="minorHAnsi"/>
                    <w:lang w:val="es-CO"/>
                  </w:rPr>
                  <w:t xml:space="preserve">Motivación: Gran parte de los procesos industriales </w:t>
                </w:r>
                <w:r w:rsidR="00605761">
                  <w:rPr>
                    <w:rStyle w:val="NameChar"/>
                    <w:rFonts w:eastAsiaTheme="minorHAnsi"/>
                    <w:lang w:val="es-CO"/>
                  </w:rPr>
                  <w:t>requieren del uso de múltiples PLC ya sea por el tamaño del proceso o por la distribución espacial de los equipos.</w:t>
                </w:r>
              </w:p>
              <w:p w14:paraId="32B51787" w14:textId="72F5067A" w:rsidR="008D7B6B" w:rsidRDefault="008D7B6B" w:rsidP="00615F89">
                <w:pPr>
                  <w:pStyle w:val="NotesText"/>
                  <w:rPr>
                    <w:rStyle w:val="NameChar"/>
                    <w:rFonts w:eastAsiaTheme="minorHAnsi"/>
                    <w:lang w:val="es-CO"/>
                  </w:rPr>
                </w:pPr>
              </w:p>
              <w:p w14:paraId="685476C6" w14:textId="233C066E" w:rsidR="008D7B6B" w:rsidRDefault="008D7B6B" w:rsidP="00615F89">
                <w:pPr>
                  <w:pStyle w:val="NotesText"/>
                  <w:rPr>
                    <w:rStyle w:val="NameChar"/>
                    <w:rFonts w:eastAsiaTheme="minorHAnsi"/>
                    <w:lang w:val="es-CO"/>
                  </w:rPr>
                </w:pPr>
              </w:p>
              <w:p w14:paraId="0B5D76E1" w14:textId="21ADC7C7" w:rsidR="008D7B6B" w:rsidRDefault="008D7B6B" w:rsidP="00615F89">
                <w:pPr>
                  <w:pStyle w:val="NotesText"/>
                  <w:rPr>
                    <w:rStyle w:val="NameChar"/>
                    <w:rFonts w:eastAsiaTheme="minorHAnsi"/>
                    <w:lang w:val="es-CO"/>
                  </w:rPr>
                </w:pPr>
              </w:p>
              <w:p w14:paraId="1BA64D43" w14:textId="42BCDE9F" w:rsidR="008D7B6B" w:rsidRDefault="008D7B6B" w:rsidP="00615F89">
                <w:pPr>
                  <w:pStyle w:val="NotesText"/>
                  <w:rPr>
                    <w:rStyle w:val="NameChar"/>
                    <w:rFonts w:eastAsiaTheme="minorHAnsi"/>
                    <w:lang w:val="es-CO"/>
                  </w:rPr>
                </w:pPr>
              </w:p>
              <w:p w14:paraId="55EECDAB" w14:textId="4345BFFD" w:rsidR="008D7B6B" w:rsidRDefault="008D7B6B" w:rsidP="00615F89">
                <w:pPr>
                  <w:pStyle w:val="NotesText"/>
                  <w:rPr>
                    <w:rStyle w:val="NameChar"/>
                    <w:rFonts w:eastAsiaTheme="minorHAnsi"/>
                    <w:lang w:val="es-CO"/>
                  </w:rPr>
                </w:pPr>
              </w:p>
              <w:p w14:paraId="4554FA27" w14:textId="40588998" w:rsidR="008D7B6B" w:rsidRDefault="008D7B6B" w:rsidP="00615F89">
                <w:pPr>
                  <w:pStyle w:val="NotesText"/>
                  <w:rPr>
                    <w:rStyle w:val="NameChar"/>
                    <w:rFonts w:eastAsiaTheme="minorHAnsi"/>
                    <w:lang w:val="es-CO"/>
                  </w:rPr>
                </w:pPr>
              </w:p>
              <w:p w14:paraId="680D8C9F" w14:textId="5010CDFB" w:rsidR="008D7B6B" w:rsidRDefault="008D7B6B" w:rsidP="00615F89">
                <w:pPr>
                  <w:pStyle w:val="NotesText"/>
                  <w:rPr>
                    <w:rStyle w:val="NameChar"/>
                    <w:rFonts w:eastAsiaTheme="minorHAnsi"/>
                    <w:lang w:val="es-CO"/>
                  </w:rPr>
                </w:pPr>
              </w:p>
              <w:p w14:paraId="6AD8A386" w14:textId="77777777" w:rsidR="008D7B6B" w:rsidRDefault="008D7B6B" w:rsidP="00615F89">
                <w:pPr>
                  <w:pStyle w:val="NotesText"/>
                  <w:rPr>
                    <w:rStyle w:val="NameChar"/>
                    <w:rFonts w:eastAsiaTheme="minorHAnsi"/>
                    <w:lang w:val="es-CO"/>
                  </w:rPr>
                </w:pPr>
              </w:p>
              <w:p w14:paraId="14063DE0" w14:textId="535B9687" w:rsidR="008D7B6B" w:rsidRDefault="008D7B6B" w:rsidP="00615F89">
                <w:pPr>
                  <w:pStyle w:val="NotesText"/>
                  <w:rPr>
                    <w:rStyle w:val="NameChar"/>
                    <w:rFonts w:eastAsiaTheme="minorHAnsi"/>
                    <w:lang w:val="es-CO"/>
                  </w:rPr>
                </w:pPr>
              </w:p>
              <w:p w14:paraId="4E8066F5" w14:textId="19CEDD3A" w:rsidR="008D7B6B" w:rsidRDefault="008D7B6B" w:rsidP="00615F89">
                <w:pPr>
                  <w:pStyle w:val="NotesText"/>
                  <w:rPr>
                    <w:rStyle w:val="NameChar"/>
                    <w:rFonts w:eastAsiaTheme="minorHAnsi"/>
                    <w:lang w:val="es-CO"/>
                  </w:rPr>
                </w:pPr>
              </w:p>
              <w:p w14:paraId="2EFAA1C4" w14:textId="77777777" w:rsidR="008D7B6B" w:rsidRDefault="008D7B6B" w:rsidP="00615F89">
                <w:pPr>
                  <w:pStyle w:val="NotesText"/>
                  <w:rPr>
                    <w:rStyle w:val="NameChar"/>
                    <w:rFonts w:eastAsiaTheme="minorHAnsi"/>
                    <w:lang w:val="es-CO"/>
                  </w:rPr>
                </w:pPr>
              </w:p>
              <w:p w14:paraId="601CB118" w14:textId="77777777" w:rsidR="008D7B6B" w:rsidRDefault="008D7B6B" w:rsidP="00615F89">
                <w:pPr>
                  <w:pStyle w:val="NotesText"/>
                  <w:rPr>
                    <w:rStyle w:val="NameChar"/>
                    <w:rFonts w:eastAsiaTheme="minorHAnsi"/>
                    <w:lang w:val="es-CO"/>
                  </w:rPr>
                </w:pPr>
              </w:p>
              <w:p w14:paraId="47C2DE34" w14:textId="77777777" w:rsidR="008D7B6B" w:rsidRDefault="008D7B6B" w:rsidP="00615F89">
                <w:pPr>
                  <w:pStyle w:val="NotesText"/>
                  <w:rPr>
                    <w:rStyle w:val="NameChar"/>
                    <w:rFonts w:eastAsiaTheme="minorHAnsi"/>
                    <w:lang w:val="es-CO"/>
                  </w:rPr>
                </w:pPr>
              </w:p>
              <w:p w14:paraId="19D34DBB" w14:textId="6907D162" w:rsidR="008D7B6B" w:rsidRDefault="008D7B6B" w:rsidP="00615F89">
                <w:pPr>
                  <w:pStyle w:val="NotesText"/>
                  <w:rPr>
                    <w:rStyle w:val="NameChar"/>
                    <w:rFonts w:eastAsiaTheme="minorHAnsi"/>
                    <w:lang w:val="es-CO"/>
                  </w:rPr>
                </w:pPr>
              </w:p>
              <w:p w14:paraId="1BC0EF71" w14:textId="77777777" w:rsidR="009005D1" w:rsidRDefault="009005D1" w:rsidP="00615F89">
                <w:pPr>
                  <w:pStyle w:val="NotesText"/>
                  <w:rPr>
                    <w:rStyle w:val="NameChar"/>
                    <w:rFonts w:eastAsiaTheme="minorHAnsi"/>
                    <w:lang w:val="es-CO"/>
                  </w:rPr>
                </w:pPr>
              </w:p>
              <w:p w14:paraId="53AE7A3F" w14:textId="77777777" w:rsidR="009005D1" w:rsidRDefault="009005D1" w:rsidP="00615F89">
                <w:pPr>
                  <w:pStyle w:val="NotesText"/>
                  <w:rPr>
                    <w:rStyle w:val="NameChar"/>
                    <w:rFonts w:eastAsiaTheme="minorHAnsi"/>
                    <w:lang w:val="es-CO"/>
                  </w:rPr>
                </w:pPr>
              </w:p>
              <w:p w14:paraId="6794A591" w14:textId="77777777" w:rsidR="009005D1" w:rsidRDefault="009005D1" w:rsidP="009005D1">
                <w:pPr>
                  <w:pStyle w:val="Stylerea"/>
                  <w:rPr>
                    <w:rStyle w:val="NameChar"/>
                    <w:rFonts w:eastAsiaTheme="minorHAnsi"/>
                  </w:rPr>
                </w:pPr>
              </w:p>
              <w:p w14:paraId="4CA08DFB" w14:textId="6320208E" w:rsidR="009005D1" w:rsidRDefault="009005D1" w:rsidP="00615F89">
                <w:pPr>
                  <w:pStyle w:val="NotesText"/>
                  <w:rPr>
                    <w:rStyle w:val="NameChar"/>
                    <w:rFonts w:eastAsiaTheme="minorHAnsi"/>
                    <w:lang w:val="es-CO"/>
                  </w:rPr>
                </w:pPr>
              </w:p>
              <w:p w14:paraId="1C9CEB2F" w14:textId="01A97C26" w:rsidR="00F511D6" w:rsidRPr="00985B0A" w:rsidRDefault="009A295D" w:rsidP="00615F89">
                <w:pPr>
                  <w:pStyle w:val="NotesText"/>
                  <w:rPr>
                    <w:rStyle w:val="NotesTextChar"/>
                    <w:lang w:val="es-CO"/>
                  </w:rPr>
                </w:pPr>
              </w:p>
            </w:sdtContent>
          </w:sdt>
          <w:p w14:paraId="4AF71B01" w14:textId="056ED5F1" w:rsidR="00F511D6" w:rsidRPr="00985B0A" w:rsidRDefault="00F511D6" w:rsidP="00615F89">
            <w:pPr>
              <w:rPr>
                <w:rStyle w:val="NameChar"/>
                <w:rFonts w:eastAsiaTheme="minorHAnsi"/>
                <w:lang w:val="es-CO"/>
              </w:rPr>
            </w:pPr>
          </w:p>
        </w:tc>
      </w:tr>
    </w:tbl>
    <w:p w14:paraId="040714BD" w14:textId="5CEE570E" w:rsidR="006F66AD" w:rsidRPr="006F66AD" w:rsidRDefault="006F66AD" w:rsidP="006F66AD">
      <w:pPr>
        <w:tabs>
          <w:tab w:val="left" w:pos="2020"/>
        </w:tabs>
        <w:rPr>
          <w:lang w:val="es-CO"/>
        </w:rPr>
      </w:pPr>
      <w:r>
        <w:rPr>
          <w:lang w:val="es-CO"/>
        </w:rPr>
        <w:lastRenderedPageBreak/>
        <w:tab/>
      </w:r>
    </w:p>
    <w:sectPr w:rsidR="006F66AD" w:rsidRPr="006F66AD" w:rsidSect="000E1657">
      <w:footerReference w:type="default" r:id="rId22"/>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05E956" w14:textId="77777777" w:rsidR="009A295D" w:rsidRDefault="009A295D">
      <w:r>
        <w:separator/>
      </w:r>
    </w:p>
  </w:endnote>
  <w:endnote w:type="continuationSeparator" w:id="0">
    <w:p w14:paraId="0B7FEF91" w14:textId="77777777" w:rsidR="009A295D" w:rsidRDefault="009A29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C36E1D" w:rsidRDefault="00C36E1D"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754002" w14:textId="77777777" w:rsidR="009A295D" w:rsidRDefault="009A295D">
      <w:r>
        <w:separator/>
      </w:r>
    </w:p>
  </w:footnote>
  <w:footnote w:type="continuationSeparator" w:id="0">
    <w:p w14:paraId="19D4D44A" w14:textId="77777777" w:rsidR="009A295D" w:rsidRDefault="009A295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480533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6C684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810BE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E108F7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980381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B6AD9C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F2C2B3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1F6A4D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63A2EE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502D788"/>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31674"/>
    <w:rsid w:val="00060B61"/>
    <w:rsid w:val="00065070"/>
    <w:rsid w:val="000C6D8D"/>
    <w:rsid w:val="000E1657"/>
    <w:rsid w:val="00110E69"/>
    <w:rsid w:val="00112D35"/>
    <w:rsid w:val="0011720F"/>
    <w:rsid w:val="001D3DAB"/>
    <w:rsid w:val="00233FD1"/>
    <w:rsid w:val="00297722"/>
    <w:rsid w:val="002B6C02"/>
    <w:rsid w:val="002C5352"/>
    <w:rsid w:val="002E79EC"/>
    <w:rsid w:val="00335E5E"/>
    <w:rsid w:val="0033610D"/>
    <w:rsid w:val="003372A3"/>
    <w:rsid w:val="00370BF9"/>
    <w:rsid w:val="003E413F"/>
    <w:rsid w:val="00443D77"/>
    <w:rsid w:val="00467437"/>
    <w:rsid w:val="00467B2C"/>
    <w:rsid w:val="004E7BA7"/>
    <w:rsid w:val="0050627F"/>
    <w:rsid w:val="005566B6"/>
    <w:rsid w:val="005705E4"/>
    <w:rsid w:val="005956B8"/>
    <w:rsid w:val="00605761"/>
    <w:rsid w:val="00625D6D"/>
    <w:rsid w:val="0066324E"/>
    <w:rsid w:val="0066670D"/>
    <w:rsid w:val="006F66AD"/>
    <w:rsid w:val="0073706B"/>
    <w:rsid w:val="007545E2"/>
    <w:rsid w:val="007907BB"/>
    <w:rsid w:val="007A0E70"/>
    <w:rsid w:val="007A4250"/>
    <w:rsid w:val="007B54BA"/>
    <w:rsid w:val="007C5391"/>
    <w:rsid w:val="007D7A09"/>
    <w:rsid w:val="008071AD"/>
    <w:rsid w:val="00877125"/>
    <w:rsid w:val="00882856"/>
    <w:rsid w:val="008A2B4F"/>
    <w:rsid w:val="008D7B6B"/>
    <w:rsid w:val="009005D1"/>
    <w:rsid w:val="00985B0A"/>
    <w:rsid w:val="009A295D"/>
    <w:rsid w:val="009B0223"/>
    <w:rsid w:val="009D7FED"/>
    <w:rsid w:val="009E74F8"/>
    <w:rsid w:val="00A42139"/>
    <w:rsid w:val="00A773D6"/>
    <w:rsid w:val="00A9695D"/>
    <w:rsid w:val="00AA4B57"/>
    <w:rsid w:val="00B10E8C"/>
    <w:rsid w:val="00B65607"/>
    <w:rsid w:val="00B82D9D"/>
    <w:rsid w:val="00BE24A0"/>
    <w:rsid w:val="00BE681C"/>
    <w:rsid w:val="00C36E1D"/>
    <w:rsid w:val="00C53E50"/>
    <w:rsid w:val="00C66242"/>
    <w:rsid w:val="00C668EA"/>
    <w:rsid w:val="00CC0D98"/>
    <w:rsid w:val="00CC7A39"/>
    <w:rsid w:val="00D839F5"/>
    <w:rsid w:val="00DB3C96"/>
    <w:rsid w:val="00E31726"/>
    <w:rsid w:val="00E53070"/>
    <w:rsid w:val="00E66331"/>
    <w:rsid w:val="00E83ECC"/>
    <w:rsid w:val="00E85B2C"/>
    <w:rsid w:val="00EB53D9"/>
    <w:rsid w:val="00EE63C1"/>
    <w:rsid w:val="00F04109"/>
    <w:rsid w:val="00F34AFD"/>
    <w:rsid w:val="00F511D6"/>
    <w:rsid w:val="00FB5898"/>
    <w:rsid w:val="00FC53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qFormat/>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0164F0"/>
    <w:pPr>
      <w:jc w:val="both"/>
    </w:pPr>
    <w:rPr>
      <w:rFonts w:asciiTheme="minorHAnsi" w:hAnsiTheme="minorHAnsi"/>
      <w:sz w:val="32"/>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7986ADADFD4A2689273B2046A626B5"/>
        <w:category>
          <w:name w:val="General"/>
          <w:gallery w:val="placeholder"/>
        </w:category>
        <w:types>
          <w:type w:val="bbPlcHdr"/>
        </w:types>
        <w:behaviors>
          <w:behavior w:val="content"/>
        </w:behaviors>
        <w:guid w:val="{D5464E6C-D382-447C-BD13-06875E8DA504}"/>
      </w:docPartPr>
      <w:docPartBody>
        <w:p w:rsidR="004505E6" w:rsidRDefault="0088413E">
          <w:pPr>
            <w:pStyle w:val="877986ADADFD4A2689273B2046A626B5"/>
          </w:pPr>
          <w:r w:rsidRPr="000E1657">
            <w:t>[COMPANY NAME]</w:t>
          </w:r>
        </w:p>
      </w:docPartBody>
    </w:docPart>
    <w:docPart>
      <w:docPartPr>
        <w:name w:val="2DB43A4D8ADD4A61A71DDBDD8CC584E3"/>
        <w:category>
          <w:name w:val="General"/>
          <w:gallery w:val="placeholder"/>
        </w:category>
        <w:types>
          <w:type w:val="bbPlcHdr"/>
        </w:types>
        <w:behaviors>
          <w:behavior w:val="content"/>
        </w:behaviors>
        <w:guid w:val="{CF23A373-FB7C-4396-B5E9-4A2222AE42E3}"/>
      </w:docPartPr>
      <w:docPartBody>
        <w:p w:rsidR="004505E6" w:rsidRDefault="0088413E">
          <w:pPr>
            <w:pStyle w:val="2DB43A4D8ADD4A61A71DDBDD8CC584E3"/>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5F94EB4006FB4090B0FA788A69480793"/>
        <w:category>
          <w:name w:val="General"/>
          <w:gallery w:val="placeholder"/>
        </w:category>
        <w:types>
          <w:type w:val="bbPlcHdr"/>
        </w:types>
        <w:behaviors>
          <w:behavior w:val="content"/>
        </w:behaviors>
        <w:guid w:val="{6C3746D9-7F95-4E44-ABAF-3B92694E49C4}"/>
      </w:docPartPr>
      <w:docPartBody>
        <w:p w:rsidR="004505E6" w:rsidRDefault="0088413E">
          <w:pPr>
            <w:pStyle w:val="5F94EB4006FB4090B0FA788A69480793"/>
          </w:pPr>
          <w:r w:rsidRPr="0033610D">
            <w:rPr>
              <w:rStyle w:val="nfasis"/>
            </w:rPr>
            <w:t>How to use this template:  A membership directory is a good way to keep track of names, addresses, telephone numbers, and other information about people in your organization.</w:t>
          </w:r>
        </w:p>
      </w:docPartBody>
    </w:docPart>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4505E6"/>
    <w:rsid w:val="004D5941"/>
    <w:rsid w:val="007A33BA"/>
    <w:rsid w:val="00853C1A"/>
    <w:rsid w:val="0088413E"/>
    <w:rsid w:val="00AB3A53"/>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AB3A53"/>
    <w:rPr>
      <w:color w:val="808080"/>
    </w:rPr>
  </w:style>
  <w:style w:type="paragraph" w:customStyle="1" w:styleId="NotesText">
    <w:name w:val="Notes Text"/>
    <w:link w:val="NotesTextChar"/>
    <w:qFormat/>
    <w:rsid w:val="00AB3A53"/>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AB3A53"/>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AB3A53"/>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A3E3B5-CBFD-4757-957C-6DEBB260C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Template>
  <TotalTime>313</TotalTime>
  <Pages>1</Pages>
  <Words>860</Words>
  <Characters>4732</Characters>
  <Application>Microsoft Office Word</Application>
  <DocSecurity>0</DocSecurity>
  <Lines>39</Lines>
  <Paragraphs>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 Mario Paredes Valencia</dc:creator>
  <cp:lastModifiedBy>Carlos Mario Paredes Valencia</cp:lastModifiedBy>
  <cp:revision>17</cp:revision>
  <dcterms:created xsi:type="dcterms:W3CDTF">2019-02-15T04:29:00Z</dcterms:created>
  <dcterms:modified xsi:type="dcterms:W3CDTF">2019-02-15T22:26:00Z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