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DE6078" w:rsidRDefault="00DE6078" w:rsidP="002E79EC">
                            <w:pPr>
                              <w:pStyle w:val="DirectoryTitle"/>
                              <w:rPr>
                                <w:lang w:val="es-CO"/>
                              </w:rPr>
                            </w:pPr>
                            <w:r>
                              <w:rPr>
                                <w:lang w:val="es-CO"/>
                              </w:rPr>
                              <w:t xml:space="preserve">CURSO DE </w:t>
                            </w:r>
                          </w:p>
                          <w:p w14:paraId="5AF2F9D6" w14:textId="2093255F" w:rsidR="00DE6078" w:rsidRDefault="00DE6078" w:rsidP="002E79EC">
                            <w:pPr>
                              <w:pStyle w:val="DirectoryTitle"/>
                              <w:rPr>
                                <w:lang w:val="es-CO"/>
                              </w:rPr>
                            </w:pPr>
                            <w:r>
                              <w:rPr>
                                <w:lang w:val="es-CO"/>
                              </w:rPr>
                              <w:t>TIA PORTAL Y PLC DE SIEMENS</w:t>
                            </w:r>
                          </w:p>
                          <w:p w14:paraId="366760BB" w14:textId="77777777" w:rsidR="00DE6078" w:rsidRPr="002E79EC" w:rsidRDefault="00DE6078"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" filled="f" stroked="f" strokeweight=".5pt">
                <v:textbox>
                  <w:txbxContent>
                    <w:p w14:paraId="3ED571A7" w14:textId="77777777" w:rsidR="00DE6078" w:rsidRDefault="00DE6078" w:rsidP="002E79EC">
                      <w:pPr>
                        <w:pStyle w:val="DirectoryTitle"/>
                        <w:rPr>
                          <w:lang w:val="es-CO"/>
                        </w:rPr>
                      </w:pPr>
                      <w:r>
                        <w:rPr>
                          <w:lang w:val="es-CO"/>
                        </w:rPr>
                        <w:t xml:space="preserve">CURSO DE </w:t>
                      </w:r>
                    </w:p>
                    <w:p w14:paraId="5AF2F9D6" w14:textId="2093255F" w:rsidR="00DE6078" w:rsidRDefault="00DE6078" w:rsidP="002E79EC">
                      <w:pPr>
                        <w:pStyle w:val="DirectoryTitle"/>
                        <w:rPr>
                          <w:lang w:val="es-CO"/>
                        </w:rPr>
                      </w:pPr>
                      <w:r>
                        <w:rPr>
                          <w:lang w:val="es-CO"/>
                        </w:rPr>
                        <w:t>TIA PORTAL Y PLC DE SIEMENS</w:t>
                      </w:r>
                    </w:p>
                    <w:p w14:paraId="366760BB" w14:textId="77777777" w:rsidR="00DE6078" w:rsidRPr="002E79EC" w:rsidRDefault="00DE6078"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DE6078" w:rsidRPr="002E79EC" w:rsidRDefault="00DE6078"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EP9Bgq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DE6078" w:rsidRPr="002E79EC" w:rsidRDefault="00DE6078"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DE6078" w:rsidRDefault="00DE6078" w:rsidP="002B6C02">
                                  <w:pPr>
                                    <w:pStyle w:val="DirectoryTitle"/>
                                    <w:rPr>
                                      <w:lang w:val="es-CO"/>
                                    </w:rPr>
                                  </w:pPr>
                                  <w:r>
                                    <w:rPr>
                                      <w:lang w:val="es-CO"/>
                                    </w:rPr>
                                    <w:t>Diego Martínez</w:t>
                                  </w:r>
                                </w:p>
                                <w:p w14:paraId="246749DF" w14:textId="77777777" w:rsidR="00DE6078" w:rsidRDefault="00DE6078" w:rsidP="002B6C02">
                                  <w:pPr>
                                    <w:pStyle w:val="DirectoryTitle"/>
                                    <w:rPr>
                                      <w:lang w:val="es-CO"/>
                                    </w:rPr>
                                  </w:pPr>
                                </w:p>
                                <w:p w14:paraId="15B9D398" w14:textId="77777777" w:rsidR="00DE6078" w:rsidRDefault="00DE6078" w:rsidP="002B6C02">
                                  <w:pPr>
                                    <w:pStyle w:val="DirectoryTitle"/>
                                    <w:rPr>
                                      <w:lang w:val="es-CO"/>
                                    </w:rPr>
                                  </w:pPr>
                                </w:p>
                                <w:p w14:paraId="14F71C74" w14:textId="77777777" w:rsidR="00DE6078" w:rsidRDefault="00DE6078" w:rsidP="002B6C02">
                                  <w:pPr>
                                    <w:pStyle w:val="DirectoryTitle"/>
                                    <w:rPr>
                                      <w:lang w:val="es-CO"/>
                                    </w:rPr>
                                  </w:pPr>
                                </w:p>
                                <w:p w14:paraId="670B4463" w14:textId="77777777" w:rsidR="00DE6078" w:rsidRPr="002E79EC" w:rsidRDefault="00DE6078"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" filled="f" stroked="f" strokeweight=".5pt">
                      <v:textbox>
                        <w:txbxContent>
                          <w:p w14:paraId="35E61AFA" w14:textId="330E9584" w:rsidR="00DE6078" w:rsidRDefault="00DE6078" w:rsidP="002B6C02">
                            <w:pPr>
                              <w:pStyle w:val="DirectoryTitle"/>
                              <w:rPr>
                                <w:lang w:val="es-CO"/>
                              </w:rPr>
                            </w:pPr>
                            <w:r>
                              <w:rPr>
                                <w:lang w:val="es-CO"/>
                              </w:rPr>
                              <w:t>Diego Martínez</w:t>
                            </w:r>
                          </w:p>
                          <w:p w14:paraId="246749DF" w14:textId="77777777" w:rsidR="00DE6078" w:rsidRDefault="00DE6078" w:rsidP="002B6C02">
                            <w:pPr>
                              <w:pStyle w:val="DirectoryTitle"/>
                              <w:rPr>
                                <w:lang w:val="es-CO"/>
                              </w:rPr>
                            </w:pPr>
                          </w:p>
                          <w:p w14:paraId="15B9D398" w14:textId="77777777" w:rsidR="00DE6078" w:rsidRDefault="00DE6078" w:rsidP="002B6C02">
                            <w:pPr>
                              <w:pStyle w:val="DirectoryTitle"/>
                              <w:rPr>
                                <w:lang w:val="es-CO"/>
                              </w:rPr>
                            </w:pPr>
                          </w:p>
                          <w:p w14:paraId="14F71C74" w14:textId="77777777" w:rsidR="00DE6078" w:rsidRDefault="00DE6078" w:rsidP="002B6C02">
                            <w:pPr>
                              <w:pStyle w:val="DirectoryTitle"/>
                              <w:rPr>
                                <w:lang w:val="es-CO"/>
                              </w:rPr>
                            </w:pPr>
                          </w:p>
                          <w:p w14:paraId="670B4463" w14:textId="77777777" w:rsidR="00DE6078" w:rsidRPr="002E79EC" w:rsidRDefault="00DE6078"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DE6078" w:rsidRDefault="00DE6078" w:rsidP="00C16017">
                                  <w:pPr>
                                    <w:pStyle w:val="SeasonYear"/>
                                    <w:jc w:val="center"/>
                                    <w:rPr>
                                      <w:lang w:val="es-CO"/>
                                    </w:rPr>
                                  </w:pPr>
                                  <w:r>
                                    <w:rPr>
                                      <w:lang w:val="es-CO"/>
                                    </w:rPr>
                                    <w:t>&amp;</w:t>
                                  </w:r>
                                </w:p>
                                <w:p w14:paraId="35B8EC2B" w14:textId="4AD54D83" w:rsidR="00DE6078" w:rsidRPr="002E79EC" w:rsidRDefault="00DE6078" w:rsidP="00C16017">
                                  <w:pPr>
                                    <w:pStyle w:val="SeasonYear"/>
                                    <w:jc w:val="center"/>
                                    <w:rPr>
                                      <w:lang w:val="es-CO"/>
                                    </w:rPr>
                                  </w:pPr>
                                  <w:r>
                                    <w:rPr>
                                      <w:lang w:val="es-CO"/>
                                    </w:rPr>
                                    <w:t xml:space="preserve">Raúl </w:t>
                                  </w:r>
                                  <w:proofErr w:type="spellStart"/>
                                  <w:r>
                                    <w:rPr>
                                      <w:lang w:val="es-CO"/>
                                    </w:rPr>
                                    <w:t>Alzate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FqpGlYzAgAAWgQAAA4AAAAAAAAAAAAA&#10;AAAALgIAAGRycy9lMm9Eb2MueG1sUEsBAi0AFAAGAAgAAAAhAKLesrbhAAAACQEAAA8AAAAAAAAA&#10;AAAAAAAAjQQAAGRycy9kb3ducmV2LnhtbFBLBQYAAAAABAAEAPMAAACbBQAAAAA=&#10;" filled="f" stroked="f" strokeweight=".5pt">
                      <v:textbox>
                        <w:txbxContent>
                          <w:p w14:paraId="29F4F298" w14:textId="1248F1CF" w:rsidR="00DE6078" w:rsidRDefault="00DE6078" w:rsidP="00C16017">
                            <w:pPr>
                              <w:pStyle w:val="SeasonYear"/>
                              <w:jc w:val="center"/>
                              <w:rPr>
                                <w:lang w:val="es-CO"/>
                              </w:rPr>
                            </w:pPr>
                            <w:r>
                              <w:rPr>
                                <w:lang w:val="es-CO"/>
                              </w:rPr>
                              <w:t>&amp;</w:t>
                            </w:r>
                          </w:p>
                          <w:p w14:paraId="35B8EC2B" w14:textId="4AD54D83" w:rsidR="00DE6078" w:rsidRPr="002E79EC" w:rsidRDefault="00DE6078" w:rsidP="00C16017">
                            <w:pPr>
                              <w:pStyle w:val="SeasonYear"/>
                              <w:jc w:val="center"/>
                              <w:rPr>
                                <w:lang w:val="es-CO"/>
                              </w:rPr>
                            </w:pPr>
                            <w:r>
                              <w:rPr>
                                <w:lang w:val="es-CO"/>
                              </w:rPr>
                              <w:t xml:space="preserve">Raúl </w:t>
                            </w:r>
                            <w:proofErr w:type="spellStart"/>
                            <w:r>
                              <w:rPr>
                                <w:lang w:val="es-CO"/>
                              </w:rPr>
                              <w:t>Alzate</w:t>
                            </w:r>
                            <w:proofErr w:type="spellEnd"/>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DE6078" w:rsidRPr="002E79EC" w:rsidRDefault="00DE6078"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OLaaX0yAgAAWQQAAA4AAAAAAAAAAAAA&#10;AAAALgIAAGRycy9lMm9Eb2MueG1sUEsBAi0AFAAGAAgAAAAhABWfb6jiAAAACgEAAA8AAAAAAAAA&#10;AAAAAAAAjAQAAGRycy9kb3ducmV2LnhtbFBLBQYAAAAABAAEAPMAAACbBQAAAAA=&#10;" filled="f" stroked="f" strokeweight=".5pt">
                      <v:textbox>
                        <w:txbxContent>
                          <w:p w14:paraId="02EB22B6" w14:textId="73CA7FC7" w:rsidR="00DE6078" w:rsidRPr="002E79EC" w:rsidRDefault="00DE6078"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DE6078" w:rsidRPr="002E79EC" w:rsidRDefault="00DE6078"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" filled="f" stroked="f" strokeweight=".5pt">
                <v:textbox>
                  <w:txbxContent>
                    <w:p w14:paraId="0C60681F" w14:textId="29C3E713" w:rsidR="00DE6078" w:rsidRPr="002E79EC" w:rsidRDefault="00DE6078"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7375D5"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DE6078" w:rsidRPr="002E79EC" w:rsidRDefault="00DE6078"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DE6078" w:rsidRPr="002E79EC" w:rsidRDefault="00DE607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uKscIMQIAAFs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DE6078" w:rsidRPr="002E79EC" w:rsidRDefault="00DE6078"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DE6078" w:rsidRPr="002E79EC" w:rsidRDefault="00DE6078">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DE6078" w:rsidRDefault="00DE6078"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DE6078" w:rsidRDefault="00DE6078"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DE6078" w:rsidRDefault="00DE6078"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DE6078" w:rsidRPr="0050627F" w:rsidRDefault="00DE6078"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DE6078" w:rsidRDefault="00DE6078"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DE6078" w:rsidRDefault="00DE6078"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DE6078" w:rsidRDefault="00DE6078"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DE6078" w:rsidRPr="0050627F" w:rsidRDefault="00DE6078"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practica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7375D5"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EndPr>
                                    <w:rPr>
                                      <w:rStyle w:val="nfasis"/>
                                    </w:rPr>
                                  </w:sdtEndPr>
                                  <w:sdtContent>
                                    <w:p w14:paraId="76F161E3" w14:textId="1002EF60" w:rsidR="00DE6078" w:rsidRPr="002E79EC" w:rsidRDefault="00DE6078"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E6078" w:rsidRPr="002E79EC" w:rsidRDefault="00DE6078"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7D5X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14989865"/>
                              <w15:appearance w15:val="hidden"/>
                            </w:sdtPr>
                            <w:sdtContent>
                              <w:p w14:paraId="76F161E3" w14:textId="1002EF60" w:rsidR="00DE6078" w:rsidRPr="002E79EC" w:rsidRDefault="00DE6078"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E6078" w:rsidRPr="002E79EC" w:rsidRDefault="00DE6078"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E6078" w:rsidRDefault="00DE6078"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E6078" w:rsidRDefault="00DE6078"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E6078" w:rsidRDefault="00DE6078"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E6078" w:rsidRDefault="00DE6078"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E6078" w:rsidRPr="00D77830" w:rsidRDefault="00DE6078"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DE6078" w:rsidRPr="00605761" w:rsidRDefault="007375D5"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yLX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YdIDc4D8gngZ6CbOar6p&#10;sKcts+6ZGRwxhAjXxj3hUUjAZHC9UVKC+fU3vfdH5tFKSYMjm1H788SMoER+VzgTo3QyTf2QB2k8&#10;mSYomHemw1uTOtVrQKiGuKKah6t/4GR/LQzUL7hfK58XTUxxzJ5R7kwvrF23TLihXKxWwQ0nWzO3&#10;VTvNfXBPjmdt374wo6/UOpyKR+gHnM0/MNz5+pcKVicHRRXo92B3yF45wK0I5F032K/dWzl4vf5n&#10;lr8B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lL8i1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E6078" w:rsidRDefault="00DE6078"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E6078" w:rsidRDefault="00DE6078"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E6078" w:rsidRDefault="00DE6078"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E6078" w:rsidRDefault="00DE6078"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E6078" w:rsidRPr="00D77830" w:rsidRDefault="00DE6078"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DE6078" w:rsidRPr="00605761" w:rsidRDefault="00DE6078"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85pt;height:409.8pt" o:ole="">
                      <v:imagedata r:id="rId22" o:title=""/>
                    </v:shape>
                    <o:OLEObject Type="Embed" ProgID="PBrush" ShapeID="_x0000_i1025" DrawAspect="Content" ObjectID="_1612783048"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8pt" o:ole="">
                      <v:imagedata r:id="rId24" o:title=""/>
                    </v:shape>
                    <o:OLEObject Type="Embed" ProgID="PBrush" ShapeID="_x0000_i1026" DrawAspect="Content" ObjectID="_1612783049"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7375D5"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7375D5"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EndPr>
                                    <w:rPr>
                                      <w:rStyle w:val="nfasis"/>
                                    </w:rPr>
                                  </w:sdtEndPr>
                                  <w:sdtContent>
                                    <w:p w14:paraId="017D2EC8" w14:textId="77777777" w:rsidR="00DE6078" w:rsidRDefault="00DE6078"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DE6078" w:rsidRPr="002E79EC" w:rsidRDefault="00DE6078" w:rsidP="0048093C">
                                      <w:pPr>
                                        <w:pStyle w:val="Name"/>
                                        <w:rPr>
                                          <w:rStyle w:val="nfasis"/>
                                          <w:lang w:val="es-CO"/>
                                        </w:rPr>
                                      </w:pPr>
                                      <w:r>
                                        <w:rPr>
                                          <w:rStyle w:val="nfasis"/>
                                          <w:lang w:val="es-CO"/>
                                        </w:rPr>
                                        <w:t>A usar la función de sintonización Automática.</w:t>
                                      </w:r>
                                    </w:p>
                                  </w:sdtContent>
                                </w:sdt>
                                <w:p w14:paraId="449EEAF8" w14:textId="77777777" w:rsidR="00DE6078" w:rsidRPr="002E79EC" w:rsidRDefault="00DE6078"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OuUBrIwAgAAXA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472367734"/>
                              <w15:appearance w15:val="hidden"/>
                            </w:sdtPr>
                            <w:sdtContent>
                              <w:p w14:paraId="017D2EC8" w14:textId="77777777" w:rsidR="00DE6078" w:rsidRDefault="00DE6078"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DE6078" w:rsidRPr="002E79EC" w:rsidRDefault="00DE6078" w:rsidP="0048093C">
                                <w:pPr>
                                  <w:pStyle w:val="Name"/>
                                  <w:rPr>
                                    <w:rStyle w:val="nfasis"/>
                                    <w:lang w:val="es-CO"/>
                                  </w:rPr>
                                </w:pPr>
                                <w:r>
                                  <w:rPr>
                                    <w:rStyle w:val="nfasis"/>
                                    <w:lang w:val="es-CO"/>
                                  </w:rPr>
                                  <w:t>A usar la función de sintonización Automática.</w:t>
                                </w:r>
                              </w:p>
                            </w:sdtContent>
                          </w:sdt>
                          <w:p w14:paraId="449EEAF8" w14:textId="77777777" w:rsidR="00DE6078" w:rsidRPr="002E79EC" w:rsidRDefault="00DE6078"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DE6078" w:rsidRDefault="00DE6078"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DE6078" w:rsidRDefault="00DE6078"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DE6078" w:rsidRDefault="00DE6078"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DE6078" w:rsidRPr="00605761" w:rsidRDefault="007375D5"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4qq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kAzB6KM+JloJ84q/mm&#10;xp4emHXPzOCIIUS4Nu4Jj1ICJoPLjZIKzK+/6b0/Mo9WSloc2Zzan0dmBCXyu8KZmKSzeeqHPEjT&#10;2XyMgnln2r81qWOzBoQqwRXVPFz9AyeHa2mgecH9Wvm8aGKKY/accmcGYe36ZcIN5WK1Cm442Zq5&#10;B7XV3Af35HjWdt0LM/pCrcOpeIRhwFn2geHe179UsDo6KOtAvwe7R/bCAW5FIO+ywX7t3srB6/U/&#10;s/wN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nZ+Kql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DE6078" w:rsidRDefault="00DE6078"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DE6078" w:rsidRDefault="00DE6078"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DE6078" w:rsidRDefault="00DE6078"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DE6078" w:rsidRPr="00605761" w:rsidRDefault="00DE6078"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50"/>
      </w:tblGrid>
      <w:tr w:rsidR="00F511D6" w:rsidRPr="000C6D8D" w14:paraId="13A658FE" w14:textId="77777777" w:rsidTr="000C1E8F">
        <w:trPr>
          <w:trHeight w:val="3225"/>
        </w:trPr>
        <w:tc>
          <w:tcPr>
            <w:tcW w:w="10891" w:type="dxa"/>
          </w:tcPr>
          <w:p w14:paraId="0EDA4409" w14:textId="0E3751E3" w:rsidR="00F511D6" w:rsidRPr="000C6D8D" w:rsidRDefault="007375D5"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032805593"/>
                                    <w15:appearance w15:val="hidden"/>
                                  </w:sdtPr>
                                  <w:sdtEndPr>
                                    <w:rPr>
                                      <w:rStyle w:val="nfasis"/>
                                    </w:rPr>
                                  </w:sdtEndPr>
                                  <w:sdtContent>
                                    <w:p w14:paraId="00711671" w14:textId="7CA531BD" w:rsidR="00DE6078" w:rsidRPr="002E79EC" w:rsidRDefault="00DE6078"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DE6078" w:rsidRPr="002E79EC" w:rsidRDefault="00DE6078"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Q2MgIAAFw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WfTAckOyhMCtNCPiDN8VeMj1sz5V2ZxJhATzrl/wUMqwGZwtiipwP76mz/ko1QYpaTFGSuo&#10;+3lgVlCivmsU8T6bTMJQxstkehsksNeR3XVEH5pHwDHOcKMMj2bI92owpYXm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6t3UN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032805593"/>
                              <w15:appearance w15:val="hidden"/>
                            </w:sdtPr>
                            <w:sdtContent>
                              <w:p w14:paraId="00711671" w14:textId="7CA531BD" w:rsidR="00DE6078" w:rsidRPr="002E79EC" w:rsidRDefault="00DE6078"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DE6078" w:rsidRPr="002E79EC" w:rsidRDefault="00DE6078"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693489541"/>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DE6078" w:rsidRDefault="00DE6078"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DE6078" w:rsidRDefault="00DE6078"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DE6078" w:rsidRPr="00605761" w:rsidRDefault="00DE6078"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7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CkOwGyoegZejsaJ81Ze&#10;tejpWvhwJxxGDBBhbcItjloTktH+xllD7tff9NEfzMPKWY+RLbn/uRVOcaa/G8zErJgvijjkSTqe&#10;L6YQ3DvT5q3JbLsLAlQgHvWla3wQ9OFaO+oesV/rmBcmYSSyl1wGdxAuwrhM2FCp1uvkhsm2Ilyb&#10;eytj8EhOZO1heBTO7qkNmIobOgy4WH5gePSNLw2tt4HqNtEfwR6R3XOArUjk7Tc4rt1bOXm9/mdW&#10;vwE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U/tA7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693489541"/>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DE6078" w:rsidRDefault="00DE6078"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DE6078" w:rsidRDefault="00DE6078"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DE6078" w:rsidRPr="00605761" w:rsidRDefault="00DE6078"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lastRenderedPageBreak/>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15pt;height:333.05pt" o:ole="">
                      <v:imagedata r:id="rId46" o:title=""/>
                    </v:shape>
                    <o:OLEObject Type="Embed" ProgID="PBrush" ShapeID="_x0000_i1027" DrawAspect="Content" ObjectID="_1612783050"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7375D5"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2783055"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7375D5"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7375D5">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2783056"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4pt;height:317pt" o:ole="">
                  <v:imagedata r:id="rId57" o:title=""/>
                </v:shape>
                <o:OLEObject Type="Embed" ProgID="PBrush" ShapeID="_x0000_i1028" DrawAspect="Content" ObjectID="_1612783051"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5pt;height:231pt" o:ole="">
                  <v:imagedata r:id="rId60" o:title=""/>
                </v:shape>
                <o:OLEObject Type="Embed" ProgID="PBrush" ShapeID="_x0000_i1029" DrawAspect="Content" ObjectID="_1612783052"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652719029"/>
                                    <w15:appearance w15:val="hidden"/>
                                  </w:sdtPr>
                                  <w:sdtEndPr>
                                    <w:rPr>
                                      <w:rStyle w:val="nfasis"/>
                                    </w:rPr>
                                  </w:sdtEndPr>
                                  <w:sdtContent>
                                    <w:p w14:paraId="4864AA93" w14:textId="0184A2C0" w:rsidR="00DE6078" w:rsidRPr="002E79EC" w:rsidRDefault="00DE6078"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DE6078" w:rsidRPr="002E79EC" w:rsidRDefault="00DE6078"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KQVpF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652719029"/>
                              <w15:appearance w15:val="hidden"/>
                            </w:sdtPr>
                            <w:sdtContent>
                              <w:p w14:paraId="4864AA93" w14:textId="0184A2C0" w:rsidR="00DE6078" w:rsidRPr="002E79EC" w:rsidRDefault="00DE6078"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DE6078" w:rsidRPr="002E79EC" w:rsidRDefault="00DE6078"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888542269"/>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DE6078" w:rsidRDefault="00DE6078"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DE6078" w:rsidRDefault="00DE6078"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DE6078" w:rsidRDefault="00DE6078"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DE6078" w:rsidRDefault="00DE6078" w:rsidP="00B177B1">
                                      <w:pPr>
                                        <w:pStyle w:val="NotesText"/>
                                        <w:rPr>
                                          <w:rStyle w:val="NameChar"/>
                                          <w:rFonts w:eastAsiaTheme="minorHAnsi"/>
                                          <w:lang w:val="es-CO"/>
                                        </w:rPr>
                                      </w:pPr>
                                    </w:p>
                                    <w:p w14:paraId="421FEBF4" w14:textId="77777777" w:rsidR="00DE6078" w:rsidRPr="00605761" w:rsidRDefault="007375D5"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B1WWTAWwIAALA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888542269"/>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DE6078" w:rsidRDefault="00DE6078"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DE6078" w:rsidRDefault="00DE6078"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DE6078" w:rsidRDefault="00DE6078"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DE6078" w:rsidRDefault="00DE6078" w:rsidP="00B177B1">
                                <w:pPr>
                                  <w:pStyle w:val="NotesText"/>
                                  <w:rPr>
                                    <w:rStyle w:val="NameChar"/>
                                    <w:rFonts w:eastAsiaTheme="minorHAnsi"/>
                                    <w:lang w:val="es-CO"/>
                                  </w:rPr>
                                </w:pPr>
                              </w:p>
                              <w:p w14:paraId="421FEBF4" w14:textId="77777777" w:rsidR="00DE6078" w:rsidRPr="00605761" w:rsidRDefault="00DE6078"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39.85pt;height:303pt" o:ole="">
                  <v:imagedata r:id="rId64" o:title=""/>
                </v:shape>
                <o:OLEObject Type="Embed" ProgID="PBrush" ShapeID="_x0000_i1030" DrawAspect="Content" ObjectID="_1612783053"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1pt;height:413.25pt" o:ole="">
                  <v:imagedata r:id="rId66" o:title=""/>
                </v:shape>
                <o:OLEObject Type="Embed" ProgID="PBrush" ShapeID="_x0000_i1031" DrawAspect="Content" ObjectID="_1612783054"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7375D5"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2783057"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bl>
    <w:p w14:paraId="263278A5" w14:textId="77777777" w:rsidR="003A5C09" w:rsidRDefault="003A5C09" w:rsidP="00351C21">
      <w:pPr>
        <w:pStyle w:val="Body"/>
      </w:pPr>
    </w:p>
    <w:p w14:paraId="7ADA6773" w14:textId="77777777" w:rsidR="00351C21" w:rsidRDefault="00351C21" w:rsidP="00351C21">
      <w:pPr>
        <w:pStyle w:val="Body"/>
      </w:pPr>
    </w:p>
    <w:p w14:paraId="27BF973F" w14:textId="6931BDEF" w:rsidR="00351C21" w:rsidRDefault="00351C21" w:rsidP="00351C21">
      <w:pPr>
        <w:pStyle w:val="Body"/>
      </w:pPr>
      <w:r>
        <w:t xml:space="preserve">Se puede notar que cuando se agrega una variable en el </w:t>
      </w:r>
      <w:proofErr w:type="spellStart"/>
      <w:r>
        <w:t>ladder</w:t>
      </w:r>
      <w:proofErr w:type="spellEnd"/>
      <w:r>
        <w:t xml:space="preserve">, esta toma por defecto un nombre de la forma </w:t>
      </w:r>
      <w:proofErr w:type="spellStart"/>
      <w:r>
        <w:t>tag</w:t>
      </w:r>
      <w:proofErr w:type="spellEnd"/>
      <w:r>
        <w:t>_#. Esto se puede ver en la imagen anterior para q0.0, la cual aún tiene el nombre de tag_5 al momento de pantallazo.</w:t>
      </w:r>
    </w:p>
    <w:p w14:paraId="345057C9" w14:textId="77777777" w:rsidR="00351C21" w:rsidRDefault="00351C21" w:rsidP="00351C21">
      <w:pPr>
        <w:pStyle w:val="Body"/>
      </w:pPr>
    </w:p>
    <w:p w14:paraId="09448B52" w14:textId="1DB6A720" w:rsidR="00351C21" w:rsidRPr="003A5C09" w:rsidRDefault="00351C21" w:rsidP="00351C21">
      <w:pPr>
        <w:pStyle w:val="Body"/>
      </w:pPr>
      <w:r>
        <w:t>La práctica recomendada es construir la tabla de variables mucho antes de iniciar a elaborar el programa en ladder.</w:t>
      </w:r>
      <w:bookmarkStart w:id="0" w:name="_GoBack"/>
      <w:bookmarkEnd w:id="0"/>
    </w:p>
    <w:sectPr w:rsidR="00351C21" w:rsidRPr="003A5C09" w:rsidSect="000E1657">
      <w:footerReference w:type="default" r:id="rId71"/>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17942F" w14:textId="77777777" w:rsidR="007375D5" w:rsidRDefault="007375D5">
      <w:r>
        <w:separator/>
      </w:r>
    </w:p>
  </w:endnote>
  <w:endnote w:type="continuationSeparator" w:id="0">
    <w:p w14:paraId="53BBD0B3" w14:textId="77777777" w:rsidR="007375D5" w:rsidRDefault="007375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DE6078" w:rsidRDefault="00DE6078"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523906" w14:textId="77777777" w:rsidR="007375D5" w:rsidRDefault="007375D5">
      <w:r>
        <w:separator/>
      </w:r>
    </w:p>
  </w:footnote>
  <w:footnote w:type="continuationSeparator" w:id="0">
    <w:p w14:paraId="48637924" w14:textId="77777777" w:rsidR="007375D5" w:rsidRDefault="007375D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60B61"/>
    <w:rsid w:val="00065070"/>
    <w:rsid w:val="000C1E8F"/>
    <w:rsid w:val="000C6D8D"/>
    <w:rsid w:val="000E1657"/>
    <w:rsid w:val="00110E69"/>
    <w:rsid w:val="00112D35"/>
    <w:rsid w:val="0011720F"/>
    <w:rsid w:val="001303F6"/>
    <w:rsid w:val="001830C0"/>
    <w:rsid w:val="001A3461"/>
    <w:rsid w:val="001D1949"/>
    <w:rsid w:val="001D3DAB"/>
    <w:rsid w:val="001F1E83"/>
    <w:rsid w:val="00204F9F"/>
    <w:rsid w:val="00233FD1"/>
    <w:rsid w:val="00235621"/>
    <w:rsid w:val="00281028"/>
    <w:rsid w:val="00297722"/>
    <w:rsid w:val="002A7E99"/>
    <w:rsid w:val="002B0607"/>
    <w:rsid w:val="002B6C02"/>
    <w:rsid w:val="002C5352"/>
    <w:rsid w:val="002E4229"/>
    <w:rsid w:val="002E79EC"/>
    <w:rsid w:val="002F180B"/>
    <w:rsid w:val="00322DB1"/>
    <w:rsid w:val="003232B0"/>
    <w:rsid w:val="00335E5E"/>
    <w:rsid w:val="0033610D"/>
    <w:rsid w:val="003372A3"/>
    <w:rsid w:val="00351C21"/>
    <w:rsid w:val="00370BF9"/>
    <w:rsid w:val="003A5C09"/>
    <w:rsid w:val="003C638A"/>
    <w:rsid w:val="003E413F"/>
    <w:rsid w:val="00415846"/>
    <w:rsid w:val="00443D77"/>
    <w:rsid w:val="00466219"/>
    <w:rsid w:val="00467437"/>
    <w:rsid w:val="00467B2C"/>
    <w:rsid w:val="0048093C"/>
    <w:rsid w:val="0048703B"/>
    <w:rsid w:val="0049349E"/>
    <w:rsid w:val="004D0AC7"/>
    <w:rsid w:val="004E7BA7"/>
    <w:rsid w:val="0050627F"/>
    <w:rsid w:val="00527EA2"/>
    <w:rsid w:val="005566B6"/>
    <w:rsid w:val="0056243E"/>
    <w:rsid w:val="005705E4"/>
    <w:rsid w:val="005956B8"/>
    <w:rsid w:val="005B4CC2"/>
    <w:rsid w:val="00605761"/>
    <w:rsid w:val="00625D6D"/>
    <w:rsid w:val="0066324E"/>
    <w:rsid w:val="0066670D"/>
    <w:rsid w:val="00683443"/>
    <w:rsid w:val="006F66AD"/>
    <w:rsid w:val="0073706B"/>
    <w:rsid w:val="007375D5"/>
    <w:rsid w:val="007545E2"/>
    <w:rsid w:val="007907BB"/>
    <w:rsid w:val="007A0E70"/>
    <w:rsid w:val="007A4250"/>
    <w:rsid w:val="007A63A8"/>
    <w:rsid w:val="007A7CE2"/>
    <w:rsid w:val="007B54BA"/>
    <w:rsid w:val="007C018C"/>
    <w:rsid w:val="007C5391"/>
    <w:rsid w:val="007D7A09"/>
    <w:rsid w:val="008071AD"/>
    <w:rsid w:val="00824B98"/>
    <w:rsid w:val="00830D93"/>
    <w:rsid w:val="008411FA"/>
    <w:rsid w:val="00877125"/>
    <w:rsid w:val="00882856"/>
    <w:rsid w:val="008A2B4F"/>
    <w:rsid w:val="008D7B6B"/>
    <w:rsid w:val="009005D1"/>
    <w:rsid w:val="00930BBC"/>
    <w:rsid w:val="009735E5"/>
    <w:rsid w:val="00985B0A"/>
    <w:rsid w:val="009A295D"/>
    <w:rsid w:val="009A5DFE"/>
    <w:rsid w:val="009B0223"/>
    <w:rsid w:val="009D7FED"/>
    <w:rsid w:val="009E74F8"/>
    <w:rsid w:val="009F23C4"/>
    <w:rsid w:val="00A30987"/>
    <w:rsid w:val="00A37EC6"/>
    <w:rsid w:val="00A42139"/>
    <w:rsid w:val="00A5716C"/>
    <w:rsid w:val="00A61F8B"/>
    <w:rsid w:val="00A773D6"/>
    <w:rsid w:val="00A9695D"/>
    <w:rsid w:val="00AA4B57"/>
    <w:rsid w:val="00B00F1E"/>
    <w:rsid w:val="00B0395C"/>
    <w:rsid w:val="00B05959"/>
    <w:rsid w:val="00B10E8C"/>
    <w:rsid w:val="00B177B1"/>
    <w:rsid w:val="00B65607"/>
    <w:rsid w:val="00B7033A"/>
    <w:rsid w:val="00B81E8E"/>
    <w:rsid w:val="00B82D9D"/>
    <w:rsid w:val="00BE24A0"/>
    <w:rsid w:val="00BE681C"/>
    <w:rsid w:val="00C05211"/>
    <w:rsid w:val="00C16017"/>
    <w:rsid w:val="00C34427"/>
    <w:rsid w:val="00C36E1D"/>
    <w:rsid w:val="00C53E50"/>
    <w:rsid w:val="00C66242"/>
    <w:rsid w:val="00C668EA"/>
    <w:rsid w:val="00CC0D98"/>
    <w:rsid w:val="00CC7A39"/>
    <w:rsid w:val="00CF1CC4"/>
    <w:rsid w:val="00D04F01"/>
    <w:rsid w:val="00D26916"/>
    <w:rsid w:val="00D56D53"/>
    <w:rsid w:val="00D717C6"/>
    <w:rsid w:val="00D77830"/>
    <w:rsid w:val="00D80100"/>
    <w:rsid w:val="00D839F5"/>
    <w:rsid w:val="00D84B96"/>
    <w:rsid w:val="00DB0E4D"/>
    <w:rsid w:val="00DB3C96"/>
    <w:rsid w:val="00DB67C3"/>
    <w:rsid w:val="00DE6078"/>
    <w:rsid w:val="00DF3078"/>
    <w:rsid w:val="00E11C2C"/>
    <w:rsid w:val="00E254AD"/>
    <w:rsid w:val="00E31726"/>
    <w:rsid w:val="00E53070"/>
    <w:rsid w:val="00E54C20"/>
    <w:rsid w:val="00E63ABD"/>
    <w:rsid w:val="00E66331"/>
    <w:rsid w:val="00E83ECC"/>
    <w:rsid w:val="00E85B2C"/>
    <w:rsid w:val="00EB53D9"/>
    <w:rsid w:val="00EE63C1"/>
    <w:rsid w:val="00F04109"/>
    <w:rsid w:val="00F15DB2"/>
    <w:rsid w:val="00F1657B"/>
    <w:rsid w:val="00F34AFD"/>
    <w:rsid w:val="00F511D6"/>
    <w:rsid w:val="00F85195"/>
    <w:rsid w:val="00FA00BE"/>
    <w:rsid w:val="00FB5898"/>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3.bin"/><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61" Type="http://schemas.openxmlformats.org/officeDocument/2006/relationships/oleObject" Target="embeddings/oleObject7.bin"/><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1333B8"/>
    <w:rsid w:val="004505E6"/>
    <w:rsid w:val="004D5941"/>
    <w:rsid w:val="005E6D30"/>
    <w:rsid w:val="006A2B11"/>
    <w:rsid w:val="006C57B8"/>
    <w:rsid w:val="007A33BA"/>
    <w:rsid w:val="00853C1A"/>
    <w:rsid w:val="00865C66"/>
    <w:rsid w:val="0088413E"/>
    <w:rsid w:val="00AB3A53"/>
    <w:rsid w:val="00B061A9"/>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6B9A351-8286-4281-BD6A-05BE9B283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1332</TotalTime>
  <Pages>47</Pages>
  <Words>4994</Words>
  <Characters>27468</Characters>
  <Application>Microsoft Office Word</Application>
  <DocSecurity>0</DocSecurity>
  <Lines>228</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Mario Paredes Valencia</dc:creator>
  <cp:lastModifiedBy>Carlos Mario Paredes Valencia</cp:lastModifiedBy>
  <cp:revision>43</cp:revision>
  <dcterms:created xsi:type="dcterms:W3CDTF">2019-02-15T04:29:00Z</dcterms:created>
  <dcterms:modified xsi:type="dcterms:W3CDTF">2019-02-27T19:31:00Z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