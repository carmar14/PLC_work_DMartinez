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DE6078" w:rsidRDefault="00DE6078" w:rsidP="002E79EC">
                            <w:pPr>
                              <w:pStyle w:val="DirectoryTitle"/>
                              <w:rPr>
                                <w:lang w:val="es-CO"/>
                              </w:rPr>
                            </w:pPr>
                            <w:r>
                              <w:rPr>
                                <w:lang w:val="es-CO"/>
                              </w:rPr>
                              <w:t xml:space="preserve">CURSO DE </w:t>
                            </w:r>
                          </w:p>
                          <w:p w14:paraId="5AF2F9D6" w14:textId="2093255F" w:rsidR="00DE6078" w:rsidRDefault="00DE6078" w:rsidP="002E79EC">
                            <w:pPr>
                              <w:pStyle w:val="DirectoryTitle"/>
                              <w:rPr>
                                <w:lang w:val="es-CO"/>
                              </w:rPr>
                            </w:pPr>
                            <w:r>
                              <w:rPr>
                                <w:lang w:val="es-CO"/>
                              </w:rPr>
                              <w:t>TIA PORTAL Y PLC DE SIEMENS</w:t>
                            </w:r>
                          </w:p>
                          <w:p w14:paraId="366760BB" w14:textId="77777777" w:rsidR="00DE6078" w:rsidRPr="002E79EC" w:rsidRDefault="00DE6078"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" filled="f" stroked="f" strokeweight=".5pt">
                <v:textbox>
                  <w:txbxContent>
                    <w:p w14:paraId="3ED571A7" w14:textId="77777777" w:rsidR="00DE6078" w:rsidRDefault="00DE6078" w:rsidP="002E79EC">
                      <w:pPr>
                        <w:pStyle w:val="DirectoryTitle"/>
                        <w:rPr>
                          <w:lang w:val="es-CO"/>
                        </w:rPr>
                      </w:pPr>
                      <w:r>
                        <w:rPr>
                          <w:lang w:val="es-CO"/>
                        </w:rPr>
                        <w:t xml:space="preserve">CURSO DE </w:t>
                      </w:r>
                    </w:p>
                    <w:p w14:paraId="5AF2F9D6" w14:textId="2093255F" w:rsidR="00DE6078" w:rsidRDefault="00DE6078" w:rsidP="002E79EC">
                      <w:pPr>
                        <w:pStyle w:val="DirectoryTitle"/>
                        <w:rPr>
                          <w:lang w:val="es-CO"/>
                        </w:rPr>
                      </w:pPr>
                      <w:r>
                        <w:rPr>
                          <w:lang w:val="es-CO"/>
                        </w:rPr>
                        <w:t>TIA PORTAL Y PLC DE SIEMENS</w:t>
                      </w:r>
                    </w:p>
                    <w:p w14:paraId="366760BB" w14:textId="77777777" w:rsidR="00DE6078" w:rsidRPr="002E79EC" w:rsidRDefault="00DE6078"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DE6078" w:rsidRPr="002E79EC" w:rsidRDefault="00DE6078"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EP9Bgq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DE6078" w:rsidRPr="002E79EC" w:rsidRDefault="00DE6078"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DE6078" w:rsidRDefault="00DE6078" w:rsidP="002B6C02">
                                  <w:pPr>
                                    <w:pStyle w:val="DirectoryTitle"/>
                                    <w:rPr>
                                      <w:lang w:val="es-CO"/>
                                    </w:rPr>
                                  </w:pPr>
                                  <w:r>
                                    <w:rPr>
                                      <w:lang w:val="es-CO"/>
                                    </w:rPr>
                                    <w:t>Diego Martínez</w:t>
                                  </w:r>
                                </w:p>
                                <w:p w14:paraId="246749DF" w14:textId="77777777" w:rsidR="00DE6078" w:rsidRDefault="00DE6078" w:rsidP="002B6C02">
                                  <w:pPr>
                                    <w:pStyle w:val="DirectoryTitle"/>
                                    <w:rPr>
                                      <w:lang w:val="es-CO"/>
                                    </w:rPr>
                                  </w:pPr>
                                </w:p>
                                <w:p w14:paraId="15B9D398" w14:textId="77777777" w:rsidR="00DE6078" w:rsidRDefault="00DE6078" w:rsidP="002B6C02">
                                  <w:pPr>
                                    <w:pStyle w:val="DirectoryTitle"/>
                                    <w:rPr>
                                      <w:lang w:val="es-CO"/>
                                    </w:rPr>
                                  </w:pPr>
                                </w:p>
                                <w:p w14:paraId="14F71C74" w14:textId="77777777" w:rsidR="00DE6078" w:rsidRDefault="00DE6078" w:rsidP="002B6C02">
                                  <w:pPr>
                                    <w:pStyle w:val="DirectoryTitle"/>
                                    <w:rPr>
                                      <w:lang w:val="es-CO"/>
                                    </w:rPr>
                                  </w:pPr>
                                </w:p>
                                <w:p w14:paraId="670B4463" w14:textId="77777777" w:rsidR="00DE6078" w:rsidRPr="002E79EC" w:rsidRDefault="00DE6078"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" filled="f" stroked="f" strokeweight=".5pt">
                      <v:textbox>
                        <w:txbxContent>
                          <w:p w14:paraId="35E61AFA" w14:textId="330E9584" w:rsidR="00DE6078" w:rsidRDefault="00DE6078" w:rsidP="002B6C02">
                            <w:pPr>
                              <w:pStyle w:val="DirectoryTitle"/>
                              <w:rPr>
                                <w:lang w:val="es-CO"/>
                              </w:rPr>
                            </w:pPr>
                            <w:r>
                              <w:rPr>
                                <w:lang w:val="es-CO"/>
                              </w:rPr>
                              <w:t>Diego Martínez</w:t>
                            </w:r>
                          </w:p>
                          <w:p w14:paraId="246749DF" w14:textId="77777777" w:rsidR="00DE6078" w:rsidRDefault="00DE6078" w:rsidP="002B6C02">
                            <w:pPr>
                              <w:pStyle w:val="DirectoryTitle"/>
                              <w:rPr>
                                <w:lang w:val="es-CO"/>
                              </w:rPr>
                            </w:pPr>
                          </w:p>
                          <w:p w14:paraId="15B9D398" w14:textId="77777777" w:rsidR="00DE6078" w:rsidRDefault="00DE6078" w:rsidP="002B6C02">
                            <w:pPr>
                              <w:pStyle w:val="DirectoryTitle"/>
                              <w:rPr>
                                <w:lang w:val="es-CO"/>
                              </w:rPr>
                            </w:pPr>
                          </w:p>
                          <w:p w14:paraId="14F71C74" w14:textId="77777777" w:rsidR="00DE6078" w:rsidRDefault="00DE6078" w:rsidP="002B6C02">
                            <w:pPr>
                              <w:pStyle w:val="DirectoryTitle"/>
                              <w:rPr>
                                <w:lang w:val="es-CO"/>
                              </w:rPr>
                            </w:pPr>
                          </w:p>
                          <w:p w14:paraId="670B4463" w14:textId="77777777" w:rsidR="00DE6078" w:rsidRPr="002E79EC" w:rsidRDefault="00DE6078"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DE6078" w:rsidRDefault="00DE6078" w:rsidP="00C16017">
                                  <w:pPr>
                                    <w:pStyle w:val="SeasonYear"/>
                                    <w:jc w:val="center"/>
                                    <w:rPr>
                                      <w:lang w:val="es-CO"/>
                                    </w:rPr>
                                  </w:pPr>
                                  <w:r>
                                    <w:rPr>
                                      <w:lang w:val="es-CO"/>
                                    </w:rPr>
                                    <w:t>&amp;</w:t>
                                  </w:r>
                                </w:p>
                                <w:p w14:paraId="35B8EC2B" w14:textId="4AD54D83" w:rsidR="00DE6078" w:rsidRPr="002E79EC" w:rsidRDefault="00DE6078" w:rsidP="00C16017">
                                  <w:pPr>
                                    <w:pStyle w:val="SeasonYear"/>
                                    <w:jc w:val="center"/>
                                    <w:rPr>
                                      <w:lang w:val="es-CO"/>
                                    </w:rPr>
                                  </w:pPr>
                                  <w:r>
                                    <w:rPr>
                                      <w:lang w:val="es-CO"/>
                                    </w:rPr>
                                    <w:t xml:space="preserve">Raúl </w:t>
                                  </w:r>
                                  <w:proofErr w:type="spellStart"/>
                                  <w:r>
                                    <w:rPr>
                                      <w:lang w:val="es-CO"/>
                                    </w:rPr>
                                    <w:t>Alzate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FqpGlYzAgAAWgQAAA4AAAAAAAAAAAAA&#10;AAAALgIAAGRycy9lMm9Eb2MueG1sUEsBAi0AFAAGAAgAAAAhAKLesrbhAAAACQEAAA8AAAAAAAAA&#10;AAAAAAAAjQQAAGRycy9kb3ducmV2LnhtbFBLBQYAAAAABAAEAPMAAACbBQAAAAA=&#10;" filled="f" stroked="f" strokeweight=".5pt">
                      <v:textbox>
                        <w:txbxContent>
                          <w:p w14:paraId="29F4F298" w14:textId="1248F1CF" w:rsidR="00DE6078" w:rsidRDefault="00DE6078" w:rsidP="00C16017">
                            <w:pPr>
                              <w:pStyle w:val="SeasonYear"/>
                              <w:jc w:val="center"/>
                              <w:rPr>
                                <w:lang w:val="es-CO"/>
                              </w:rPr>
                            </w:pPr>
                            <w:r>
                              <w:rPr>
                                <w:lang w:val="es-CO"/>
                              </w:rPr>
                              <w:t>&amp;</w:t>
                            </w:r>
                          </w:p>
                          <w:p w14:paraId="35B8EC2B" w14:textId="4AD54D83" w:rsidR="00DE6078" w:rsidRPr="002E79EC" w:rsidRDefault="00DE6078" w:rsidP="00C16017">
                            <w:pPr>
                              <w:pStyle w:val="SeasonYear"/>
                              <w:jc w:val="center"/>
                              <w:rPr>
                                <w:lang w:val="es-CO"/>
                              </w:rPr>
                            </w:pPr>
                            <w:r>
                              <w:rPr>
                                <w:lang w:val="es-CO"/>
                              </w:rPr>
                              <w:t xml:space="preserve">Raúl </w:t>
                            </w:r>
                            <w:proofErr w:type="spellStart"/>
                            <w:r>
                              <w:rPr>
                                <w:lang w:val="es-CO"/>
                              </w:rPr>
                              <w:t>Alzate</w:t>
                            </w:r>
                            <w:proofErr w:type="spellEnd"/>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DE6078" w:rsidRPr="002E79EC" w:rsidRDefault="00DE6078"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" filled="f" stroked="f" strokeweight=".5pt">
                      <v:textbox>
                        <w:txbxContent>
                          <w:p w14:paraId="02EB22B6" w14:textId="73CA7FC7" w:rsidR="00DE6078" w:rsidRPr="002E79EC" w:rsidRDefault="00DE6078"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DE6078" w:rsidRPr="002E79EC" w:rsidRDefault="00DE6078"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" filled="f" stroked="f" strokeweight=".5pt">
                <v:textbox>
                  <w:txbxContent>
                    <w:p w14:paraId="0C60681F" w14:textId="29C3E713" w:rsidR="00DE6078" w:rsidRPr="002E79EC" w:rsidRDefault="00DE6078"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DE6078"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Content>
                                    <w:p w14:paraId="28ACFC04" w14:textId="254DC469" w:rsidR="00DE6078" w:rsidRPr="002E79EC" w:rsidRDefault="00DE6078"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DE6078" w:rsidRPr="002E79EC" w:rsidRDefault="00DE607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uKscIMQIAAFs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DE6078" w:rsidRPr="002E79EC" w:rsidRDefault="00DE6078"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DE6078" w:rsidRPr="002E79EC" w:rsidRDefault="00DE6078">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DE6078" w:rsidRDefault="00DE6078"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DE6078" w:rsidRDefault="00DE6078"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DE6078" w:rsidRDefault="00DE6078"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DE6078" w:rsidRPr="0050627F" w:rsidRDefault="00DE6078"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DE6078" w:rsidRDefault="00DE6078"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DE6078" w:rsidRDefault="00DE6078"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DE6078" w:rsidRDefault="00DE6078"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DE6078" w:rsidRPr="0050627F" w:rsidRDefault="00DE6078"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practica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run.</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DE6078"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DE6078" w:rsidRPr="002E79EC" w:rsidRDefault="00DE6078"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E6078" w:rsidRPr="002E79EC" w:rsidRDefault="00DE6078"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7D5X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14989865"/>
                              <w15:appearance w15:val="hidden"/>
                            </w:sdtPr>
                            <w:sdtContent>
                              <w:p w14:paraId="76F161E3" w14:textId="1002EF60" w:rsidR="00DE6078" w:rsidRPr="002E79EC" w:rsidRDefault="00DE6078"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DE6078" w:rsidRPr="002E79EC" w:rsidRDefault="00DE6078"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E6078" w:rsidRDefault="00DE6078"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E6078" w:rsidRDefault="00DE6078"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E6078" w:rsidRDefault="00DE6078"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E6078" w:rsidRDefault="00DE6078"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E6078" w:rsidRPr="00D77830" w:rsidRDefault="00DE6078"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DE6078" w:rsidRPr="00605761" w:rsidRDefault="00DE6078"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yLX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YdIDc4D8gngZ6CbOar6p&#10;sKcts+6ZGRwxhAjXxj3hUUjAZHC9UVKC+fU3vfdH5tFKSYMjm1H788SMoER+VzgTo3QyTf2QB2k8&#10;mSYomHemw1uTOtVrQKiGuKKah6t/4GR/LQzUL7hfK58XTUxxzJ5R7kwvrF23TLihXKxWwQ0nWzO3&#10;VTvNfXBPjmdt374wo6/UOpyKR+gHnM0/MNz5+pcKVicHRRXo92B3yF45wK0I5F032K/dWzl4vf5n&#10;lr8B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lL8i1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DE6078" w:rsidRDefault="00DE6078"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DE6078" w:rsidRDefault="00DE6078"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DE6078" w:rsidRDefault="00DE6078"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DE6078" w:rsidRDefault="00DE6078"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DE6078" w:rsidRPr="00D77830" w:rsidRDefault="00DE6078"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DE6078" w:rsidRPr="00605761" w:rsidRDefault="00DE6078"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2712918"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2712919"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DE6078"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DE6078"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DE6078" w:rsidRDefault="00DE6078"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DE6078" w:rsidRPr="002E79EC" w:rsidRDefault="00DE6078" w:rsidP="0048093C">
                                      <w:pPr>
                                        <w:pStyle w:val="Name"/>
                                        <w:rPr>
                                          <w:rStyle w:val="nfasis"/>
                                          <w:lang w:val="es-CO"/>
                                        </w:rPr>
                                      </w:pPr>
                                      <w:r>
                                        <w:rPr>
                                          <w:rStyle w:val="nfasis"/>
                                          <w:lang w:val="es-CO"/>
                                        </w:rPr>
                                        <w:t>A usar la función de sintonización Automática.</w:t>
                                      </w:r>
                                    </w:p>
                                  </w:sdtContent>
                                </w:sdt>
                                <w:p w14:paraId="449EEAF8" w14:textId="77777777" w:rsidR="00DE6078" w:rsidRPr="002E79EC" w:rsidRDefault="00DE6078"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" filled="f" stroked="f" strokeweight=".5pt">
                      <v:textbox>
                        <w:txbxContent>
                          <w:sdt>
                            <w:sdtPr>
                              <w:rPr>
                                <w:rStyle w:val="nfasis"/>
                                <w:lang w:val="es-CO"/>
                              </w:rPr>
                              <w:id w:val="-472367734"/>
                              <w15:appearance w15:val="hidden"/>
                            </w:sdtPr>
                            <w:sdtContent>
                              <w:p w14:paraId="017D2EC8" w14:textId="77777777" w:rsidR="00DE6078" w:rsidRDefault="00DE6078"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DE6078" w:rsidRPr="002E79EC" w:rsidRDefault="00DE6078" w:rsidP="0048093C">
                                <w:pPr>
                                  <w:pStyle w:val="Name"/>
                                  <w:rPr>
                                    <w:rStyle w:val="nfasis"/>
                                    <w:lang w:val="es-CO"/>
                                  </w:rPr>
                                </w:pPr>
                                <w:r>
                                  <w:rPr>
                                    <w:rStyle w:val="nfasis"/>
                                    <w:lang w:val="es-CO"/>
                                  </w:rPr>
                                  <w:t>A usar la función de sintonización Automática.</w:t>
                                </w:r>
                              </w:p>
                            </w:sdtContent>
                          </w:sdt>
                          <w:p w14:paraId="449EEAF8" w14:textId="77777777" w:rsidR="00DE6078" w:rsidRPr="002E79EC" w:rsidRDefault="00DE6078"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DE6078" w:rsidRDefault="00DE6078"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DE6078" w:rsidRDefault="00DE6078"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DE6078" w:rsidRDefault="00DE6078"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DE6078" w:rsidRPr="00605761" w:rsidRDefault="00DE6078"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nZ+KqlwCAACv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DE6078" w:rsidRDefault="00DE6078"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DE6078" w:rsidRDefault="00DE6078"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DE6078" w:rsidRDefault="00DE6078"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DE6078" w:rsidRPr="00605761" w:rsidRDefault="00DE6078"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50"/>
      </w:tblGrid>
      <w:tr w:rsidR="00F511D6" w:rsidRPr="000C6D8D" w14:paraId="13A658FE" w14:textId="77777777" w:rsidTr="000C1E8F">
        <w:trPr>
          <w:trHeight w:val="3225"/>
        </w:trPr>
        <w:tc>
          <w:tcPr>
            <w:tcW w:w="10891" w:type="dxa"/>
          </w:tcPr>
          <w:p w14:paraId="0EDA4409" w14:textId="0E3751E3" w:rsidR="00F511D6" w:rsidRPr="000C6D8D" w:rsidRDefault="00DE6078"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032805593"/>
                                    <w15:appearance w15:val="hidden"/>
                                  </w:sdtPr>
                                  <w:sdtContent>
                                    <w:p w14:paraId="00711671" w14:textId="7CA531BD" w:rsidR="00DE6078" w:rsidRPr="002E79EC" w:rsidRDefault="00DE6078"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DE6078" w:rsidRPr="002E79EC" w:rsidRDefault="00DE6078"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6t3UN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032805593"/>
                              <w15:appearance w15:val="hidden"/>
                            </w:sdtPr>
                            <w:sdtContent>
                              <w:p w14:paraId="00711671" w14:textId="7CA531BD" w:rsidR="00DE6078" w:rsidRPr="002E79EC" w:rsidRDefault="00DE6078"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DE6078" w:rsidRPr="002E79EC" w:rsidRDefault="00DE6078"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693489541"/>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DE6078" w:rsidRDefault="00DE6078"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DE6078" w:rsidRDefault="00DE6078"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DE6078" w:rsidRPr="00605761" w:rsidRDefault="00DE6078"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7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CkOwGyoegZejsaJ81Ze&#10;tejpWvhwJxxGDBBhbcItjloTktH+xllD7tff9NEfzMPKWY+RLbn/uRVOcaa/G8zErJgvijjkSTqe&#10;L6YQ3DvT5q3JbLsLAlQgHvWla3wQ9OFaO+oesV/rmBcmYSSyl1wGdxAuwrhM2FCp1uvkhsm2Ilyb&#10;eytj8EhOZO1heBTO7qkNmIobOgy4WH5gePSNLw2tt4HqNtEfwR6R3XOArUjk7Tc4rt1bOXm9/mdW&#10;vwE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U/tA7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693489541"/>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DE6078" w:rsidRDefault="00DE6078"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DE6078" w:rsidRDefault="00DE6078"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DE6078" w:rsidRPr="00605761" w:rsidRDefault="00DE6078"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lastRenderedPageBreak/>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1pt" o:ole="">
                      <v:imagedata r:id="rId46" o:title=""/>
                    </v:shape>
                    <o:OLEObject Type="Embed" ProgID="PBrush" ShapeID="_x0000_i1027" DrawAspect="Content" ObjectID="_1612712920"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DE6078"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2712925"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DE6078"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E6078">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2712926"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4pt;height:317.1pt" o:ole="">
                  <v:imagedata r:id="rId57" o:title=""/>
                </v:shape>
                <o:OLEObject Type="Embed" ProgID="PBrush" ShapeID="_x0000_i1028" DrawAspect="Content" ObjectID="_1612712921"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5pt;height:230.85pt" o:ole="">
                  <v:imagedata r:id="rId60" o:title=""/>
                </v:shape>
                <o:OLEObject Type="Embed" ProgID="PBrush" ShapeID="_x0000_i1029" DrawAspect="Content" ObjectID="_1612712922"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652719029"/>
                                    <w15:appearance w15:val="hidden"/>
                                  </w:sdtPr>
                                  <w:sdtContent>
                                    <w:p w14:paraId="4864AA93" w14:textId="0184A2C0" w:rsidR="00DE6078" w:rsidRPr="002E79EC" w:rsidRDefault="00DE6078"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DE6078" w:rsidRPr="002E79EC" w:rsidRDefault="00DE6078"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KQVpF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652719029"/>
                              <w15:appearance w15:val="hidden"/>
                            </w:sdtPr>
                            <w:sdtContent>
                              <w:p w14:paraId="4864AA93" w14:textId="0184A2C0" w:rsidR="00DE6078" w:rsidRPr="002E79EC" w:rsidRDefault="00DE6078"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DE6078" w:rsidRPr="002E79EC" w:rsidRDefault="00DE6078"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888542269"/>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DE6078" w:rsidRDefault="00DE6078"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DE6078" w:rsidRDefault="00DE6078"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DE6078" w:rsidRDefault="00DE6078"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DE6078" w:rsidRDefault="00DE6078" w:rsidP="00B177B1">
                                      <w:pPr>
                                        <w:pStyle w:val="NotesText"/>
                                        <w:rPr>
                                          <w:rStyle w:val="NameChar"/>
                                          <w:rFonts w:eastAsiaTheme="minorHAnsi"/>
                                          <w:lang w:val="es-CO"/>
                                        </w:rPr>
                                      </w:pPr>
                                    </w:p>
                                    <w:p w14:paraId="421FEBF4" w14:textId="77777777" w:rsidR="00DE6078" w:rsidRPr="00605761" w:rsidRDefault="00DE6078"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B1WWTAWwIAALA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888542269"/>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DE6078" w:rsidRDefault="00DE6078"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DE6078" w:rsidRDefault="00DE6078"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DE6078" w:rsidRDefault="00DE6078"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DE6078" w:rsidRDefault="00DE6078" w:rsidP="00B177B1">
                                <w:pPr>
                                  <w:pStyle w:val="NotesText"/>
                                  <w:rPr>
                                    <w:rStyle w:val="NameChar"/>
                                    <w:rFonts w:eastAsiaTheme="minorHAnsi"/>
                                    <w:lang w:val="es-CO"/>
                                  </w:rPr>
                                </w:pPr>
                              </w:p>
                              <w:p w14:paraId="421FEBF4" w14:textId="77777777" w:rsidR="00DE6078" w:rsidRPr="00605761" w:rsidRDefault="00DE6078"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39.75pt;height:303.1pt" o:ole="">
                  <v:imagedata r:id="rId64" o:title=""/>
                </v:shape>
                <o:OLEObject Type="Embed" ProgID="PBrush" ShapeID="_x0000_i1030" DrawAspect="Content" ObjectID="_1612712923"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25pt;height:413.25pt" o:ole="">
                  <v:imagedata r:id="rId66" o:title=""/>
                </v:shape>
                <o:OLEObject Type="Embed" ProgID="PBrush" ShapeID="_x0000_i1031" DrawAspect="Content" ObjectID="_1612712924"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w:t>
            </w:r>
            <w:r>
              <w:t>P041, P042, P043, P044, P046, P047 y P048</w:t>
            </w:r>
            <w:r>
              <w:t xml:space="preserve"> las  7  velocidades deseadas</w:t>
            </w:r>
            <w:r>
              <w:t>.</w:t>
            </w:r>
            <w:r>
              <w:t xml:space="preserve">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3A5C09" w:rsidP="003A5C09">
            <w:pPr>
              <w:pStyle w:val="Body"/>
              <w:rPr>
                <w:rStyle w:val="NameChar"/>
                <w:rFonts w:eastAsiaTheme="minorHAnsi" w:cstheme="minorBidi"/>
                <w:b w:val="0"/>
                <w:color w:val="auto"/>
                <w:szCs w:val="24"/>
                <w:lang w:bidi="en-US"/>
              </w:rPr>
            </w:pPr>
            <w:r>
              <w:rPr>
                <w:noProof/>
              </w:rPr>
              <w:object w:dxaOrig="225" w:dyaOrig="225"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2712927" r:id="rId69"/>
              </w:object>
            </w:r>
            <w:r>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Pr>
                <w:rStyle w:val="NameChar"/>
                <w:rFonts w:eastAsiaTheme="minorHAnsi" w:cstheme="minorBidi"/>
                <w:b w:val="0"/>
                <w:color w:val="auto"/>
                <w:szCs w:val="24"/>
                <w:lang w:bidi="en-US"/>
              </w:rPr>
              <w:t>click</w:t>
            </w:r>
            <w:proofErr w:type="spellEnd"/>
            <w:r>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bookmarkStart w:id="0" w:name="_GoBack"/>
            <w:bookmarkEnd w:id="0"/>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bl>
    <w:p w14:paraId="263278A5" w14:textId="77777777" w:rsidR="003A5C09" w:rsidRPr="003A5C09" w:rsidRDefault="003A5C09" w:rsidP="003A5C09">
      <w:pPr>
        <w:pStyle w:val="Ttulo1"/>
        <w:rPr>
          <w:lang w:val="es-CO"/>
        </w:rPr>
      </w:pPr>
    </w:p>
    <w:sectPr w:rsidR="003A5C09" w:rsidRPr="003A5C09" w:rsidSect="000E1657">
      <w:footerReference w:type="default" r:id="rId71"/>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1EAE46" w14:textId="77777777" w:rsidR="007A63A8" w:rsidRDefault="007A63A8">
      <w:r>
        <w:separator/>
      </w:r>
    </w:p>
  </w:endnote>
  <w:endnote w:type="continuationSeparator" w:id="0">
    <w:p w14:paraId="62DABAD3" w14:textId="77777777" w:rsidR="007A63A8" w:rsidRDefault="007A63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DE6078" w:rsidRDefault="00DE6078"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2E3F35" w14:textId="77777777" w:rsidR="007A63A8" w:rsidRDefault="007A63A8">
      <w:r>
        <w:separator/>
      </w:r>
    </w:p>
  </w:footnote>
  <w:footnote w:type="continuationSeparator" w:id="0">
    <w:p w14:paraId="46054433" w14:textId="77777777" w:rsidR="007A63A8" w:rsidRDefault="007A63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60B61"/>
    <w:rsid w:val="00065070"/>
    <w:rsid w:val="000C1E8F"/>
    <w:rsid w:val="000C6D8D"/>
    <w:rsid w:val="000E1657"/>
    <w:rsid w:val="00110E69"/>
    <w:rsid w:val="00112D35"/>
    <w:rsid w:val="0011720F"/>
    <w:rsid w:val="001303F6"/>
    <w:rsid w:val="001830C0"/>
    <w:rsid w:val="001A3461"/>
    <w:rsid w:val="001D1949"/>
    <w:rsid w:val="001D3DAB"/>
    <w:rsid w:val="001F1E83"/>
    <w:rsid w:val="00204F9F"/>
    <w:rsid w:val="00233FD1"/>
    <w:rsid w:val="00235621"/>
    <w:rsid w:val="00281028"/>
    <w:rsid w:val="00297722"/>
    <w:rsid w:val="002A7E99"/>
    <w:rsid w:val="002B0607"/>
    <w:rsid w:val="002B6C02"/>
    <w:rsid w:val="002C5352"/>
    <w:rsid w:val="002E4229"/>
    <w:rsid w:val="002E79EC"/>
    <w:rsid w:val="002F180B"/>
    <w:rsid w:val="00322DB1"/>
    <w:rsid w:val="003232B0"/>
    <w:rsid w:val="00335E5E"/>
    <w:rsid w:val="0033610D"/>
    <w:rsid w:val="003372A3"/>
    <w:rsid w:val="00370BF9"/>
    <w:rsid w:val="003A5C09"/>
    <w:rsid w:val="003C638A"/>
    <w:rsid w:val="003E413F"/>
    <w:rsid w:val="00415846"/>
    <w:rsid w:val="00443D77"/>
    <w:rsid w:val="00466219"/>
    <w:rsid w:val="00467437"/>
    <w:rsid w:val="00467B2C"/>
    <w:rsid w:val="0048093C"/>
    <w:rsid w:val="0048703B"/>
    <w:rsid w:val="0049349E"/>
    <w:rsid w:val="004D0AC7"/>
    <w:rsid w:val="004E7BA7"/>
    <w:rsid w:val="0050627F"/>
    <w:rsid w:val="00527EA2"/>
    <w:rsid w:val="005566B6"/>
    <w:rsid w:val="0056243E"/>
    <w:rsid w:val="005705E4"/>
    <w:rsid w:val="005956B8"/>
    <w:rsid w:val="005B4CC2"/>
    <w:rsid w:val="00605761"/>
    <w:rsid w:val="00625D6D"/>
    <w:rsid w:val="0066324E"/>
    <w:rsid w:val="0066670D"/>
    <w:rsid w:val="00683443"/>
    <w:rsid w:val="006F66AD"/>
    <w:rsid w:val="0073706B"/>
    <w:rsid w:val="007545E2"/>
    <w:rsid w:val="007907BB"/>
    <w:rsid w:val="007A0E70"/>
    <w:rsid w:val="007A4250"/>
    <w:rsid w:val="007A63A8"/>
    <w:rsid w:val="007A7CE2"/>
    <w:rsid w:val="007B54BA"/>
    <w:rsid w:val="007C5391"/>
    <w:rsid w:val="007D7A09"/>
    <w:rsid w:val="008071AD"/>
    <w:rsid w:val="00824B98"/>
    <w:rsid w:val="00830D93"/>
    <w:rsid w:val="008411FA"/>
    <w:rsid w:val="00877125"/>
    <w:rsid w:val="00882856"/>
    <w:rsid w:val="008A2B4F"/>
    <w:rsid w:val="008D7B6B"/>
    <w:rsid w:val="009005D1"/>
    <w:rsid w:val="00930BBC"/>
    <w:rsid w:val="009735E5"/>
    <w:rsid w:val="00985B0A"/>
    <w:rsid w:val="009A295D"/>
    <w:rsid w:val="009A5DFE"/>
    <w:rsid w:val="009B0223"/>
    <w:rsid w:val="009D7FED"/>
    <w:rsid w:val="009E74F8"/>
    <w:rsid w:val="009F23C4"/>
    <w:rsid w:val="00A30987"/>
    <w:rsid w:val="00A37EC6"/>
    <w:rsid w:val="00A42139"/>
    <w:rsid w:val="00A5716C"/>
    <w:rsid w:val="00A61F8B"/>
    <w:rsid w:val="00A773D6"/>
    <w:rsid w:val="00A9695D"/>
    <w:rsid w:val="00AA4B57"/>
    <w:rsid w:val="00B00F1E"/>
    <w:rsid w:val="00B0395C"/>
    <w:rsid w:val="00B05959"/>
    <w:rsid w:val="00B10E8C"/>
    <w:rsid w:val="00B177B1"/>
    <w:rsid w:val="00B65607"/>
    <w:rsid w:val="00B7033A"/>
    <w:rsid w:val="00B81E8E"/>
    <w:rsid w:val="00B82D9D"/>
    <w:rsid w:val="00BE24A0"/>
    <w:rsid w:val="00BE681C"/>
    <w:rsid w:val="00C05211"/>
    <w:rsid w:val="00C16017"/>
    <w:rsid w:val="00C34427"/>
    <w:rsid w:val="00C36E1D"/>
    <w:rsid w:val="00C53E50"/>
    <w:rsid w:val="00C66242"/>
    <w:rsid w:val="00C668EA"/>
    <w:rsid w:val="00CC0D98"/>
    <w:rsid w:val="00CC7A39"/>
    <w:rsid w:val="00CF1CC4"/>
    <w:rsid w:val="00D04F01"/>
    <w:rsid w:val="00D26916"/>
    <w:rsid w:val="00D56D53"/>
    <w:rsid w:val="00D717C6"/>
    <w:rsid w:val="00D77830"/>
    <w:rsid w:val="00D80100"/>
    <w:rsid w:val="00D839F5"/>
    <w:rsid w:val="00D84B96"/>
    <w:rsid w:val="00DB0E4D"/>
    <w:rsid w:val="00DB3C96"/>
    <w:rsid w:val="00DB67C3"/>
    <w:rsid w:val="00DE6078"/>
    <w:rsid w:val="00DF3078"/>
    <w:rsid w:val="00E11C2C"/>
    <w:rsid w:val="00E254AD"/>
    <w:rsid w:val="00E31726"/>
    <w:rsid w:val="00E53070"/>
    <w:rsid w:val="00E54C20"/>
    <w:rsid w:val="00E63ABD"/>
    <w:rsid w:val="00E66331"/>
    <w:rsid w:val="00E83ECC"/>
    <w:rsid w:val="00E85B2C"/>
    <w:rsid w:val="00EB53D9"/>
    <w:rsid w:val="00EE63C1"/>
    <w:rsid w:val="00F04109"/>
    <w:rsid w:val="00F15DB2"/>
    <w:rsid w:val="00F1657B"/>
    <w:rsid w:val="00F34AFD"/>
    <w:rsid w:val="00F511D6"/>
    <w:rsid w:val="00F85195"/>
    <w:rsid w:val="00FA00BE"/>
    <w:rsid w:val="00FB5898"/>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3.bin"/><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61" Type="http://schemas.openxmlformats.org/officeDocument/2006/relationships/oleObject" Target="embeddings/oleObject7.bin"/><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1333B8"/>
    <w:rsid w:val="004505E6"/>
    <w:rsid w:val="004D5941"/>
    <w:rsid w:val="005E6D30"/>
    <w:rsid w:val="006A2B11"/>
    <w:rsid w:val="007A33BA"/>
    <w:rsid w:val="00853C1A"/>
    <w:rsid w:val="00865C66"/>
    <w:rsid w:val="0088413E"/>
    <w:rsid w:val="00AB3A53"/>
    <w:rsid w:val="00B061A9"/>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7AF5017-9487-421B-B8AC-76A059D06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1259</TotalTime>
  <Pages>47</Pages>
  <Words>4941</Words>
  <Characters>27177</Characters>
  <Application>Microsoft Office Word</Application>
  <DocSecurity>0</DocSecurity>
  <Lines>226</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Mario Paredes Valencia</dc:creator>
  <cp:lastModifiedBy>Carlos Mario Paredes Valencia</cp:lastModifiedBy>
  <cp:revision>42</cp:revision>
  <dcterms:created xsi:type="dcterms:W3CDTF">2019-02-15T04:29:00Z</dcterms:created>
  <dcterms:modified xsi:type="dcterms:W3CDTF">2019-02-27T00:02:00Z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